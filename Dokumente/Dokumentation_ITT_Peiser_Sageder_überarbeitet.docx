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02CEDB" w14:textId="77777777"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 wp14:anchorId="3F2C14A5" wp14:editId="07777777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A248" w14:textId="77777777" w:rsidR="009F3E31" w:rsidRDefault="009F3E31" w:rsidP="009A6B3E">
      <w:pPr>
        <w:pStyle w:val="TitelseiteText"/>
        <w:jc w:val="right"/>
      </w:pPr>
    </w:p>
    <w:p w14:paraId="10950A3A" w14:textId="77777777"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14:paraId="4A0005BD" w14:textId="77777777" w:rsidR="009F3E31" w:rsidRPr="00712435" w:rsidRDefault="00100A4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14:paraId="1A1F2F3E" w14:textId="77777777"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w14:paraId="3D252DFF" w14:textId="77777777" w:rsidR="009F3E31" w:rsidRDefault="009F3E31" w:rsidP="009F3E31">
      <w:pPr>
        <w:pBdr>
          <w:bottom w:val="single" w:sz="6" w:space="1" w:color="auto"/>
        </w:pBdr>
      </w:pPr>
    </w:p>
    <w:p w14:paraId="63E8D380" w14:textId="77777777" w:rsidR="009F3E31" w:rsidRDefault="009F3E31" w:rsidP="009F3E31">
      <w:pPr>
        <w:pStyle w:val="TitelseiteText"/>
      </w:pPr>
    </w:p>
    <w:p w14:paraId="4AC406DD" w14:textId="77777777" w:rsidR="008873E3" w:rsidRDefault="008873E3" w:rsidP="009F3E31">
      <w:pPr>
        <w:pStyle w:val="TitelseiteText"/>
      </w:pPr>
    </w:p>
    <w:p w14:paraId="3CE5A7BB" w14:textId="77777777" w:rsidR="009F3E31" w:rsidRDefault="00921C35" w:rsidP="009F3E31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w14:paraId="489620C4" w14:textId="77777777" w:rsidR="009F3E31" w:rsidRPr="00921C35" w:rsidRDefault="009F3E31" w:rsidP="009F3E31">
      <w:pPr>
        <w:pStyle w:val="TitelseiteText"/>
      </w:pPr>
      <w:r w:rsidRPr="00921C35">
        <w:t xml:space="preserve">Modul: </w:t>
      </w:r>
      <w:r w:rsidR="00921C35" w:rsidRPr="00921C35">
        <w:t>MEI-M 32</w:t>
      </w:r>
      <w:r w:rsidR="00713111" w:rsidRPr="00921C35">
        <w:t>.1 + 2 (</w:t>
      </w:r>
      <w:proofErr w:type="spellStart"/>
      <w:r w:rsidR="00713111" w:rsidRPr="00921C35">
        <w:t>M.S</w:t>
      </w:r>
      <w:r w:rsidR="0011740C" w:rsidRPr="00921C35">
        <w:t>c</w:t>
      </w:r>
      <w:proofErr w:type="spellEnd"/>
      <w:r w:rsidRPr="00921C35">
        <w:t>.)</w:t>
      </w:r>
    </w:p>
    <w:p w14:paraId="7859C2EE" w14:textId="77777777" w:rsidR="009F3E31" w:rsidRPr="00100A42" w:rsidRDefault="00921C35" w:rsidP="009F3E31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="009F3E31" w:rsidRPr="00100A42">
        <w:rPr>
          <w:lang w:val="en-US"/>
        </w:rPr>
        <w:t xml:space="preserve">S </w:t>
      </w:r>
      <w:r w:rsidRPr="00100A42">
        <w:rPr>
          <w:lang w:val="en-US"/>
        </w:rPr>
        <w:t>20</w:t>
      </w:r>
      <w:r w:rsidR="00713111" w:rsidRPr="00100A42">
        <w:rPr>
          <w:lang w:val="en-US"/>
        </w:rPr>
        <w:t>17</w:t>
      </w:r>
    </w:p>
    <w:p w14:paraId="12C09BDA" w14:textId="77777777" w:rsidR="009F3E31" w:rsidRPr="00921C35" w:rsidRDefault="009F3E31" w:rsidP="009F3E31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="00921C35" w:rsidRPr="00921C35">
        <w:rPr>
          <w:lang w:val="en-US"/>
        </w:rPr>
        <w:t>Dr. Rapha</w:t>
      </w:r>
      <w:r w:rsidR="00713111" w:rsidRPr="00921C35">
        <w:rPr>
          <w:lang w:val="en-US"/>
        </w:rPr>
        <w:t xml:space="preserve">el </w:t>
      </w:r>
      <w:proofErr w:type="spellStart"/>
      <w:r w:rsidR="00921C35" w:rsidRPr="00921C35">
        <w:rPr>
          <w:lang w:val="en-US"/>
        </w:rPr>
        <w:t>Wimmer</w:t>
      </w:r>
      <w:proofErr w:type="spellEnd"/>
    </w:p>
    <w:p w14:paraId="0927D419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3F065B35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767A9BAB" w14:textId="77777777" w:rsidR="009F3E31" w:rsidRPr="00921C35" w:rsidRDefault="009F3E31" w:rsidP="009F3E31">
      <w:pPr>
        <w:rPr>
          <w:lang w:val="en-US"/>
        </w:rPr>
      </w:pPr>
    </w:p>
    <w:p w14:paraId="7A2A6313" w14:textId="77777777" w:rsidR="009F3E31" w:rsidRPr="00921C35" w:rsidRDefault="009F3E31" w:rsidP="009F3E31">
      <w:pPr>
        <w:rPr>
          <w:lang w:val="en-US"/>
        </w:rPr>
      </w:pPr>
    </w:p>
    <w:p w14:paraId="2D39BE25" w14:textId="77777777" w:rsidR="009F3E31" w:rsidRPr="00921C35" w:rsidRDefault="009F3E31" w:rsidP="009F3E31">
      <w:pPr>
        <w:rPr>
          <w:lang w:val="en-US"/>
        </w:rPr>
      </w:pPr>
    </w:p>
    <w:p w14:paraId="2DD16CD8" w14:textId="77777777" w:rsidR="009F3E31" w:rsidRPr="00921C35" w:rsidRDefault="009F3E31" w:rsidP="009F3E31">
      <w:pPr>
        <w:rPr>
          <w:lang w:val="en-US"/>
        </w:rPr>
      </w:pPr>
    </w:p>
    <w:p w14:paraId="41B4844C" w14:textId="77777777" w:rsidR="009F3E31" w:rsidRPr="00921C35" w:rsidRDefault="00921C35" w:rsidP="009F3E31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w14:paraId="24B67087" w14:textId="77777777" w:rsidR="009F3E31" w:rsidRPr="00921C35" w:rsidRDefault="009F3E31" w:rsidP="009F3E31">
      <w:pPr>
        <w:rPr>
          <w:lang w:val="en-US"/>
        </w:rPr>
      </w:pPr>
    </w:p>
    <w:p w14:paraId="2E64439A" w14:textId="77777777" w:rsidR="009F3E31" w:rsidRPr="00921C35" w:rsidRDefault="009F3E31" w:rsidP="009F3E31">
      <w:pPr>
        <w:rPr>
          <w:lang w:val="en-US"/>
        </w:rPr>
      </w:pPr>
    </w:p>
    <w:p w14:paraId="32F3BE73" w14:textId="77777777" w:rsidR="009F3E31" w:rsidRPr="00921C35" w:rsidRDefault="009F3E31" w:rsidP="009F3E31">
      <w:pPr>
        <w:rPr>
          <w:lang w:val="en-US"/>
        </w:rPr>
      </w:pPr>
    </w:p>
    <w:p w14:paraId="60865BB5" w14:textId="77777777" w:rsidR="009A6B3E" w:rsidRPr="00921C35" w:rsidRDefault="009A6B3E" w:rsidP="009F3E31">
      <w:pPr>
        <w:rPr>
          <w:lang w:val="en-US"/>
        </w:rPr>
      </w:pPr>
    </w:p>
    <w:p w14:paraId="3369DB66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7C2D0BD1" w14:textId="77777777" w:rsidR="009F3E31" w:rsidRPr="00921C35" w:rsidRDefault="009F3E31" w:rsidP="009F3E31">
      <w:pPr>
        <w:pStyle w:val="TitelseiteText"/>
        <w:rPr>
          <w:lang w:val="en-US"/>
        </w:rPr>
      </w:pPr>
    </w:p>
    <w:p w14:paraId="01B41EE2" w14:textId="77777777" w:rsidR="009F3E31" w:rsidRPr="006B152E" w:rsidRDefault="00921C35" w:rsidP="009F3E31">
      <w:pPr>
        <w:pStyle w:val="TitelseiteText"/>
        <w:rPr>
          <w:lang w:val="en-US"/>
        </w:rPr>
      </w:pPr>
      <w:r w:rsidRPr="006B152E">
        <w:rPr>
          <w:lang w:val="en-US"/>
        </w:rPr>
        <w:t xml:space="preserve">Sebastian </w:t>
      </w:r>
      <w:proofErr w:type="spellStart"/>
      <w:r w:rsidRPr="006B152E">
        <w:rPr>
          <w:lang w:val="en-US"/>
        </w:rPr>
        <w:t>Peiser</w:t>
      </w:r>
      <w:proofErr w:type="spellEnd"/>
      <w:r w:rsidRPr="006B152E">
        <w:rPr>
          <w:lang w:val="en-US"/>
        </w:rPr>
        <w:t xml:space="preserve">, </w:t>
      </w:r>
      <w:r w:rsidR="00F865D8" w:rsidRPr="006B152E">
        <w:rPr>
          <w:lang w:val="en-US"/>
        </w:rPr>
        <w:t xml:space="preserve">Julia </w:t>
      </w:r>
      <w:proofErr w:type="spellStart"/>
      <w:r w:rsidR="00F865D8" w:rsidRPr="006B152E">
        <w:rPr>
          <w:lang w:val="en-US"/>
        </w:rPr>
        <w:t>Sageder</w:t>
      </w:r>
      <w:proofErr w:type="spellEnd"/>
    </w:p>
    <w:p w14:paraId="1F949C97" w14:textId="77777777" w:rsidR="009F3E31" w:rsidRPr="00034693" w:rsidRDefault="00921C35" w:rsidP="009F3E31">
      <w:pPr>
        <w:pStyle w:val="TitelseiteText"/>
      </w:pPr>
      <w:proofErr w:type="gramStart"/>
      <w:r w:rsidRPr="00921C35">
        <w:rPr>
          <w:highlight w:val="yellow"/>
        </w:rPr>
        <w:t>?</w:t>
      </w:r>
      <w:r>
        <w:t>,</w:t>
      </w:r>
      <w:proofErr w:type="gramEnd"/>
      <w:r>
        <w:t xml:space="preserve"> </w:t>
      </w:r>
      <w:r w:rsidR="000A5989">
        <w:t>11694688</w:t>
      </w:r>
    </w:p>
    <w:p w14:paraId="680D2B5F" w14:textId="77777777" w:rsidR="009F3E31" w:rsidRPr="00034693" w:rsidRDefault="00F865D8" w:rsidP="009F3E31">
      <w:pPr>
        <w:pStyle w:val="TitelseiteText"/>
      </w:pPr>
      <w:r>
        <w:t>Medieninformatik</w:t>
      </w:r>
    </w:p>
    <w:p w14:paraId="01D2F100" w14:textId="77777777" w:rsidR="009F3E31" w:rsidRPr="000A5989" w:rsidRDefault="00921C35" w:rsidP="009F3E31">
      <w:pPr>
        <w:pStyle w:val="TitelseiteText"/>
        <w:rPr>
          <w:lang w:val="en-US"/>
        </w:rPr>
      </w:pPr>
      <w:r>
        <w:t>1</w:t>
      </w:r>
      <w:r w:rsidR="0011740C" w:rsidRPr="00921C35">
        <w:t xml:space="preserve">. Semester </w:t>
      </w:r>
      <w:proofErr w:type="spellStart"/>
      <w:r>
        <w:t>M.Sc</w:t>
      </w:r>
      <w:proofErr w:type="spellEnd"/>
      <w:r>
        <w:t>., 8</w:t>
      </w:r>
      <w:r w:rsidR="0011740C" w:rsidRPr="00921C35">
        <w:t xml:space="preserve">. </w:t>
      </w:r>
      <w:r>
        <w:rPr>
          <w:lang w:val="en-US"/>
        </w:rPr>
        <w:t>Semester B.A</w:t>
      </w:r>
      <w:r w:rsidR="000A5989" w:rsidRPr="000A5989">
        <w:rPr>
          <w:lang w:val="en-US"/>
        </w:rPr>
        <w:t>.</w:t>
      </w:r>
    </w:p>
    <w:p w14:paraId="5F7A3184" w14:textId="77777777" w:rsidR="009F3E31" w:rsidRPr="000A5989" w:rsidRDefault="009F3E31" w:rsidP="009F3E31">
      <w:pPr>
        <w:pStyle w:val="TitelseiteText"/>
        <w:rPr>
          <w:lang w:val="en-US"/>
        </w:rPr>
      </w:pPr>
    </w:p>
    <w:p w14:paraId="03F99DBB" w14:textId="77777777" w:rsidR="009F3E31" w:rsidRDefault="00F865D8" w:rsidP="009F3E31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w14:paraId="1512A22F" w14:textId="77777777" w:rsidR="00921C35" w:rsidRDefault="00BF419A" w:rsidP="009F3E31">
      <w:pPr>
        <w:pStyle w:val="TitelseiteText"/>
        <w:rPr>
          <w:lang w:val="en-US"/>
        </w:rPr>
      </w:pPr>
      <w:hyperlink r:id="rId9" w:history="1">
        <w:r w:rsidR="00921C35" w:rsidRPr="003D72BC">
          <w:rPr>
            <w:rStyle w:val="Hyperlink"/>
            <w:lang w:val="en-US"/>
          </w:rPr>
          <w:t>Sebastian.Peiser@stud.uni-regensburg.de</w:t>
        </w:r>
      </w:hyperlink>
    </w:p>
    <w:p w14:paraId="38954537" w14:textId="77777777" w:rsidR="00F865D8" w:rsidRPr="00921C35" w:rsidRDefault="00BF419A" w:rsidP="00921C35">
      <w:pPr>
        <w:pStyle w:val="TitelseiteText"/>
        <w:rPr>
          <w:lang w:val="en-US"/>
        </w:rPr>
      </w:pPr>
      <w:hyperlink r:id="rId10" w:history="1">
        <w:r w:rsidR="00F865D8" w:rsidRPr="00921C35">
          <w:rPr>
            <w:rStyle w:val="Hyperlink"/>
            <w:lang w:val="en-US"/>
          </w:rPr>
          <w:t>Julia.Sageder@stud.uni-regensburg.de</w:t>
        </w:r>
      </w:hyperlink>
      <w:r w:rsidR="00921C35" w:rsidRPr="00921C35">
        <w:rPr>
          <w:lang w:val="en-US"/>
        </w:rPr>
        <w:t xml:space="preserve"> </w:t>
      </w:r>
    </w:p>
    <w:p w14:paraId="313D8E32" w14:textId="77777777" w:rsidR="00F865D8" w:rsidRPr="00921C35" w:rsidRDefault="00F865D8" w:rsidP="009F3E31">
      <w:pPr>
        <w:pStyle w:val="TitelseiteText"/>
        <w:rPr>
          <w:lang w:val="en-US"/>
        </w:rPr>
      </w:pPr>
    </w:p>
    <w:p w14:paraId="2D13EC98" w14:textId="77777777" w:rsidR="000147EF" w:rsidRPr="00F0718B" w:rsidRDefault="00F865D8" w:rsidP="00F865D8">
      <w:pPr>
        <w:pStyle w:val="TitelseiteText"/>
        <w:rPr>
          <w:lang w:val="en-US"/>
        </w:rPr>
      </w:pPr>
      <w:proofErr w:type="spellStart"/>
      <w:r w:rsidRPr="00F0718B">
        <w:rPr>
          <w:lang w:val="en-US"/>
        </w:rPr>
        <w:t>Abgegeben</w:t>
      </w:r>
      <w:proofErr w:type="spellEnd"/>
      <w:r w:rsidRPr="00F0718B">
        <w:rPr>
          <w:lang w:val="en-US"/>
        </w:rPr>
        <w:t xml:space="preserve"> am </w:t>
      </w:r>
      <w:r w:rsidR="00921C35" w:rsidRPr="00F0718B">
        <w:rPr>
          <w:lang w:val="en-US"/>
        </w:rPr>
        <w:t>07.08</w:t>
      </w:r>
      <w:r w:rsidRPr="00F0718B">
        <w:rPr>
          <w:lang w:val="en-US"/>
        </w:rPr>
        <w:t>.2017</w:t>
      </w:r>
    </w:p>
    <w:p w14:paraId="7B6E1658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1C7F611C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3480C052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441FECB9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29BAE6ED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7980E7C7" w14:textId="77777777" w:rsidR="00FA6786" w:rsidRDefault="00BB67DC" w:rsidP="00F865D8">
      <w:pPr>
        <w:pStyle w:val="TitelseiteText"/>
        <w:rPr>
          <w:b/>
          <w:sz w:val="32"/>
          <w:lang w:val="en-US"/>
        </w:rPr>
      </w:pPr>
      <w:r w:rsidRPr="00F0718B">
        <w:rPr>
          <w:b/>
          <w:sz w:val="32"/>
          <w:lang w:val="en-US"/>
        </w:rPr>
        <w:lastRenderedPageBreak/>
        <w:t>List of figures</w:t>
      </w:r>
    </w:p>
    <w:p w14:paraId="39DA0BB2" w14:textId="77777777" w:rsidR="00AB56ED" w:rsidRDefault="00AB56ED" w:rsidP="00F865D8">
      <w:pPr>
        <w:pStyle w:val="TitelseiteText"/>
        <w:rPr>
          <w:b/>
          <w:sz w:val="32"/>
          <w:lang w:val="en-US"/>
        </w:rPr>
      </w:pPr>
    </w:p>
    <w:bookmarkStart w:id="0" w:name="_GoBack"/>
    <w:bookmarkEnd w:id="0"/>
    <w:p w14:paraId="0C2355A4" w14:textId="1E7E9786" w:rsidR="001C4EF4" w:rsidRDefault="00AB56ED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TOC \h \z \c "Abbildung" </w:instrText>
      </w:r>
      <w:r>
        <w:rPr>
          <w:b/>
          <w:lang w:val="en-US"/>
        </w:rPr>
        <w:fldChar w:fldCharType="separate"/>
      </w:r>
      <w:hyperlink r:id="rId11" w:anchor="_Toc489790455" w:history="1">
        <w:r w:rsidR="001C4EF4" w:rsidRPr="00FF25F7">
          <w:rPr>
            <w:rStyle w:val="Hyperlink"/>
            <w:noProof/>
          </w:rPr>
          <w:t>Figure 1 – User Interface</w:t>
        </w:r>
        <w:r w:rsidR="001C4EF4">
          <w:rPr>
            <w:noProof/>
            <w:webHidden/>
          </w:rPr>
          <w:tab/>
        </w:r>
        <w:r w:rsidR="001C4EF4">
          <w:rPr>
            <w:noProof/>
            <w:webHidden/>
          </w:rPr>
          <w:fldChar w:fldCharType="begin"/>
        </w:r>
        <w:r w:rsidR="001C4EF4">
          <w:rPr>
            <w:noProof/>
            <w:webHidden/>
          </w:rPr>
          <w:instrText xml:space="preserve"> PAGEREF _Toc489790455 \h </w:instrText>
        </w:r>
        <w:r w:rsidR="001C4EF4">
          <w:rPr>
            <w:noProof/>
            <w:webHidden/>
          </w:rPr>
        </w:r>
        <w:r w:rsidR="001C4EF4">
          <w:rPr>
            <w:noProof/>
            <w:webHidden/>
          </w:rPr>
          <w:fldChar w:fldCharType="separate"/>
        </w:r>
        <w:r w:rsidR="001C4EF4">
          <w:rPr>
            <w:noProof/>
            <w:webHidden/>
          </w:rPr>
          <w:t>6</w:t>
        </w:r>
        <w:r w:rsidR="001C4EF4">
          <w:rPr>
            <w:noProof/>
            <w:webHidden/>
          </w:rPr>
          <w:fldChar w:fldCharType="end"/>
        </w:r>
      </w:hyperlink>
    </w:p>
    <w:p w14:paraId="42993C96" w14:textId="50485AFA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2" w:anchor="_Toc489790456" w:history="1">
        <w:r w:rsidRPr="00FF25F7">
          <w:rPr>
            <w:rStyle w:val="Hyperlink"/>
            <w:noProof/>
          </w:rPr>
          <w:t>Figure 2 – Connection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60F53" w14:textId="26F6AE2D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3" w:anchor="_Toc489790457" w:history="1">
        <w:r w:rsidRPr="00FF25F7">
          <w:rPr>
            <w:rStyle w:val="Hyperlink"/>
            <w:noProof/>
          </w:rPr>
          <w:t>Figure 3 – Save/Load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76ABE8" w14:textId="43247107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4" w:anchor="_Toc489790458" w:history="1">
        <w:r w:rsidRPr="00FF25F7">
          <w:rPr>
            <w:rStyle w:val="Hyperlink"/>
            <w:noProof/>
          </w:rPr>
          <w:t>Figure 4 – Card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ADCB6E" w14:textId="4B4CD9AC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5" w:anchor="_Toc489790459" w:history="1">
        <w:r w:rsidRPr="00FF25F7">
          <w:rPr>
            <w:rStyle w:val="Hyperlink"/>
            <w:noProof/>
          </w:rPr>
          <w:t>Figure 5 – Card Connections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2273C" w14:textId="1CF833F3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6" w:anchor="_Toc489790460" w:history="1">
        <w:r w:rsidRPr="00FF25F7">
          <w:rPr>
            <w:rStyle w:val="Hyperlink"/>
            <w:noProof/>
          </w:rPr>
          <w:t>Figure 6 – Standard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87EE68" w14:textId="77119890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7" w:anchor="_Toc489790461" w:history="1">
        <w:r w:rsidRPr="00FF25F7">
          <w:rPr>
            <w:rStyle w:val="Hyperlink"/>
            <w:noProof/>
          </w:rPr>
          <w:t>Figure 7 – Header Card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D1DBCE" w14:textId="2B1DE88E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8" w:anchor="_Toc489790462" w:history="1">
        <w:r w:rsidRPr="00FF25F7">
          <w:rPr>
            <w:rStyle w:val="Hyperlink"/>
            <w:noProof/>
          </w:rPr>
          <w:t>Figure 8 – Card Colors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EA4761" w14:textId="68FAFE9D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19" w:anchor="_Toc489790463" w:history="1">
        <w:r w:rsidRPr="00FF25F7">
          <w:rPr>
            <w:rStyle w:val="Hyperlink"/>
            <w:noProof/>
          </w:rPr>
          <w:t>Figure 10 – 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10A0A" w14:textId="18D5B92D" w:rsidR="001C4EF4" w:rsidRDefault="001C4EF4">
      <w:pPr>
        <w:pStyle w:val="Abbildungsverzeichni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r:id="rId20" w:anchor="_Toc489790464" w:history="1">
        <w:r w:rsidRPr="00FF25F7">
          <w:rPr>
            <w:rStyle w:val="Hyperlink"/>
            <w:noProof/>
          </w:rPr>
          <w:t>Figure 9 – Unfocused 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0BD640" w14:textId="316F0BC5" w:rsidR="00AB56ED" w:rsidRDefault="00AB56ED" w:rsidP="00F865D8">
      <w:pPr>
        <w:pStyle w:val="TitelseiteText"/>
        <w:rPr>
          <w:b/>
          <w:lang w:val="en-US"/>
        </w:rPr>
      </w:pPr>
      <w:r>
        <w:rPr>
          <w:b/>
          <w:lang w:val="en-US"/>
        </w:rPr>
        <w:fldChar w:fldCharType="end"/>
      </w:r>
    </w:p>
    <w:p w14:paraId="6367F3D8" w14:textId="77777777" w:rsidR="00AB56ED" w:rsidRDefault="00AB56ED" w:rsidP="00F865D8">
      <w:pPr>
        <w:pStyle w:val="TitelseiteText"/>
        <w:rPr>
          <w:b/>
          <w:lang w:val="en-US"/>
        </w:rPr>
      </w:pPr>
    </w:p>
    <w:p w14:paraId="609E8B40" w14:textId="77777777" w:rsidR="00AB56ED" w:rsidRDefault="00AB56ED" w:rsidP="00F865D8">
      <w:pPr>
        <w:pStyle w:val="TitelseiteText"/>
        <w:rPr>
          <w:b/>
          <w:lang w:val="en-US"/>
        </w:rPr>
      </w:pPr>
    </w:p>
    <w:p w14:paraId="0C385632" w14:textId="77777777" w:rsidR="00AB56ED" w:rsidRDefault="00AB56ED" w:rsidP="00F865D8">
      <w:pPr>
        <w:pStyle w:val="TitelseiteText"/>
        <w:rPr>
          <w:b/>
          <w:lang w:val="en-US"/>
        </w:rPr>
      </w:pPr>
    </w:p>
    <w:p w14:paraId="0C174693" w14:textId="77777777" w:rsidR="00AB56ED" w:rsidRDefault="00AB56ED" w:rsidP="00F865D8">
      <w:pPr>
        <w:pStyle w:val="TitelseiteText"/>
        <w:rPr>
          <w:b/>
          <w:lang w:val="en-US"/>
        </w:rPr>
      </w:pPr>
    </w:p>
    <w:p w14:paraId="5D2B2ED3" w14:textId="77777777" w:rsidR="00AB56ED" w:rsidRDefault="00AB56ED" w:rsidP="00F865D8">
      <w:pPr>
        <w:pStyle w:val="TitelseiteText"/>
        <w:rPr>
          <w:b/>
          <w:lang w:val="en-US"/>
        </w:rPr>
      </w:pPr>
    </w:p>
    <w:p w14:paraId="4DD2F9EB" w14:textId="77777777" w:rsidR="00AB56ED" w:rsidRDefault="00AB56ED" w:rsidP="00F865D8">
      <w:pPr>
        <w:pStyle w:val="TitelseiteText"/>
        <w:rPr>
          <w:b/>
          <w:lang w:val="en-US"/>
        </w:rPr>
      </w:pPr>
    </w:p>
    <w:p w14:paraId="186B105C" w14:textId="77777777" w:rsidR="00AB56ED" w:rsidRDefault="00AB56ED" w:rsidP="00F865D8">
      <w:pPr>
        <w:pStyle w:val="TitelseiteText"/>
        <w:rPr>
          <w:b/>
          <w:lang w:val="en-US"/>
        </w:rPr>
      </w:pPr>
    </w:p>
    <w:p w14:paraId="1D909168" w14:textId="77777777" w:rsidR="00AB56ED" w:rsidRDefault="00AB56ED" w:rsidP="00F865D8">
      <w:pPr>
        <w:pStyle w:val="TitelseiteText"/>
        <w:rPr>
          <w:b/>
          <w:lang w:val="en-US"/>
        </w:rPr>
      </w:pPr>
    </w:p>
    <w:p w14:paraId="7BDBA820" w14:textId="77777777" w:rsidR="00AB56ED" w:rsidRDefault="00AB56ED" w:rsidP="00F865D8">
      <w:pPr>
        <w:pStyle w:val="TitelseiteText"/>
        <w:rPr>
          <w:b/>
          <w:lang w:val="en-US"/>
        </w:rPr>
      </w:pPr>
    </w:p>
    <w:p w14:paraId="48F115DD" w14:textId="77777777" w:rsidR="00AB56ED" w:rsidRDefault="00AB56ED" w:rsidP="00F865D8">
      <w:pPr>
        <w:pStyle w:val="TitelseiteText"/>
        <w:rPr>
          <w:b/>
          <w:lang w:val="en-US"/>
        </w:rPr>
      </w:pPr>
    </w:p>
    <w:p w14:paraId="5D6B7636" w14:textId="77777777" w:rsidR="00AB56ED" w:rsidRDefault="00AB56ED" w:rsidP="00F865D8">
      <w:pPr>
        <w:pStyle w:val="TitelseiteText"/>
        <w:rPr>
          <w:b/>
          <w:lang w:val="en-US"/>
        </w:rPr>
      </w:pPr>
    </w:p>
    <w:p w14:paraId="449C8309" w14:textId="77777777" w:rsidR="00AB56ED" w:rsidRDefault="00AB56ED" w:rsidP="00F865D8">
      <w:pPr>
        <w:pStyle w:val="TitelseiteText"/>
        <w:rPr>
          <w:b/>
          <w:lang w:val="en-US"/>
        </w:rPr>
      </w:pPr>
    </w:p>
    <w:p w14:paraId="634720BF" w14:textId="77777777" w:rsidR="00AB56ED" w:rsidRDefault="00AB56ED" w:rsidP="00F865D8">
      <w:pPr>
        <w:pStyle w:val="TitelseiteText"/>
        <w:rPr>
          <w:b/>
          <w:lang w:val="en-US"/>
        </w:rPr>
      </w:pPr>
    </w:p>
    <w:p w14:paraId="5A2B56A2" w14:textId="77777777" w:rsidR="00AB56ED" w:rsidRDefault="00AB56ED" w:rsidP="00F865D8">
      <w:pPr>
        <w:pStyle w:val="TitelseiteText"/>
        <w:rPr>
          <w:b/>
          <w:lang w:val="en-US"/>
        </w:rPr>
      </w:pPr>
    </w:p>
    <w:p w14:paraId="57EA45E6" w14:textId="77777777" w:rsidR="00AB56ED" w:rsidRDefault="00AB56ED" w:rsidP="00F865D8">
      <w:pPr>
        <w:pStyle w:val="TitelseiteText"/>
        <w:rPr>
          <w:b/>
          <w:lang w:val="en-US"/>
        </w:rPr>
      </w:pPr>
    </w:p>
    <w:p w14:paraId="11F26E9D" w14:textId="77777777" w:rsidR="00AB56ED" w:rsidRDefault="00AB56ED" w:rsidP="00F865D8">
      <w:pPr>
        <w:pStyle w:val="TitelseiteText"/>
        <w:rPr>
          <w:b/>
          <w:lang w:val="en-US"/>
        </w:rPr>
      </w:pPr>
    </w:p>
    <w:p w14:paraId="7B0C8552" w14:textId="77777777" w:rsidR="00AB56ED" w:rsidRDefault="00AB56ED" w:rsidP="00F865D8">
      <w:pPr>
        <w:pStyle w:val="TitelseiteText"/>
        <w:rPr>
          <w:b/>
          <w:lang w:val="en-US"/>
        </w:rPr>
      </w:pPr>
    </w:p>
    <w:p w14:paraId="5DAB01F7" w14:textId="77777777" w:rsidR="00AB56ED" w:rsidRDefault="00AB56ED" w:rsidP="00F865D8">
      <w:pPr>
        <w:pStyle w:val="TitelseiteText"/>
        <w:rPr>
          <w:b/>
          <w:lang w:val="en-US"/>
        </w:rPr>
      </w:pPr>
    </w:p>
    <w:p w14:paraId="78B8FDD2" w14:textId="77777777" w:rsidR="00AB56ED" w:rsidRDefault="00AB56ED" w:rsidP="00F865D8">
      <w:pPr>
        <w:pStyle w:val="TitelseiteText"/>
        <w:rPr>
          <w:b/>
          <w:lang w:val="en-US"/>
        </w:rPr>
      </w:pPr>
    </w:p>
    <w:p w14:paraId="69B1801E" w14:textId="77777777" w:rsidR="00AB56ED" w:rsidRDefault="00AB56ED" w:rsidP="00F865D8">
      <w:pPr>
        <w:pStyle w:val="TitelseiteText"/>
        <w:rPr>
          <w:b/>
          <w:lang w:val="en-US"/>
        </w:rPr>
      </w:pPr>
    </w:p>
    <w:p w14:paraId="17F99D5F" w14:textId="77777777" w:rsidR="00AB56ED" w:rsidRDefault="00AB56ED" w:rsidP="00F865D8">
      <w:pPr>
        <w:pStyle w:val="TitelseiteText"/>
        <w:rPr>
          <w:b/>
          <w:lang w:val="en-US"/>
        </w:rPr>
      </w:pPr>
    </w:p>
    <w:p w14:paraId="2B3588BF" w14:textId="77777777" w:rsidR="00AB56ED" w:rsidRDefault="00AB56ED" w:rsidP="00F865D8">
      <w:pPr>
        <w:pStyle w:val="TitelseiteText"/>
        <w:rPr>
          <w:b/>
          <w:lang w:val="en-US"/>
        </w:rPr>
      </w:pPr>
    </w:p>
    <w:p w14:paraId="748A37E7" w14:textId="77777777" w:rsidR="00AB56ED" w:rsidRDefault="00AB56ED" w:rsidP="00F865D8">
      <w:pPr>
        <w:pStyle w:val="TitelseiteText"/>
        <w:rPr>
          <w:b/>
          <w:lang w:val="en-US"/>
        </w:rPr>
      </w:pPr>
    </w:p>
    <w:p w14:paraId="55F95154" w14:textId="77777777" w:rsidR="00AB56ED" w:rsidRDefault="00AB56ED" w:rsidP="00F865D8">
      <w:pPr>
        <w:pStyle w:val="TitelseiteText"/>
        <w:rPr>
          <w:b/>
          <w:lang w:val="en-US"/>
        </w:rPr>
      </w:pPr>
    </w:p>
    <w:p w14:paraId="66606180" w14:textId="77777777" w:rsidR="00AB56ED" w:rsidRDefault="00AB56ED" w:rsidP="00F865D8">
      <w:pPr>
        <w:pStyle w:val="TitelseiteText"/>
        <w:rPr>
          <w:b/>
          <w:lang w:val="en-US"/>
        </w:rPr>
      </w:pPr>
    </w:p>
    <w:p w14:paraId="1996CACF" w14:textId="77777777" w:rsidR="00AB56ED" w:rsidRDefault="00AB56ED" w:rsidP="00F865D8">
      <w:pPr>
        <w:pStyle w:val="TitelseiteText"/>
        <w:rPr>
          <w:b/>
          <w:lang w:val="en-US"/>
        </w:rPr>
      </w:pPr>
    </w:p>
    <w:p w14:paraId="51A9D475" w14:textId="77777777" w:rsidR="00AB56ED" w:rsidRDefault="00AB56ED" w:rsidP="00F865D8">
      <w:pPr>
        <w:pStyle w:val="TitelseiteText"/>
        <w:rPr>
          <w:b/>
          <w:lang w:val="en-US"/>
        </w:rPr>
      </w:pPr>
    </w:p>
    <w:p w14:paraId="1ABFD071" w14:textId="77777777" w:rsidR="00AB56ED" w:rsidRDefault="00AB56ED" w:rsidP="00F865D8">
      <w:pPr>
        <w:pStyle w:val="TitelseiteText"/>
        <w:rPr>
          <w:b/>
          <w:lang w:val="en-US"/>
        </w:rPr>
      </w:pPr>
    </w:p>
    <w:p w14:paraId="28E0C1C0" w14:textId="77777777" w:rsidR="00AB56ED" w:rsidRDefault="00AB56ED" w:rsidP="00F865D8">
      <w:pPr>
        <w:pStyle w:val="TitelseiteText"/>
        <w:rPr>
          <w:b/>
          <w:lang w:val="en-US"/>
        </w:rPr>
      </w:pPr>
    </w:p>
    <w:p w14:paraId="617DE7D9" w14:textId="77777777" w:rsidR="00AB56ED" w:rsidRDefault="00AB56ED" w:rsidP="00F865D8">
      <w:pPr>
        <w:pStyle w:val="TitelseiteText"/>
        <w:rPr>
          <w:b/>
          <w:lang w:val="en-US"/>
        </w:rPr>
      </w:pPr>
    </w:p>
    <w:p w14:paraId="2F91DDB5" w14:textId="77777777" w:rsidR="00AB56ED" w:rsidRDefault="00AB56ED" w:rsidP="00F865D8">
      <w:pPr>
        <w:pStyle w:val="TitelseiteText"/>
        <w:rPr>
          <w:b/>
          <w:lang w:val="en-US"/>
        </w:rPr>
      </w:pPr>
    </w:p>
    <w:p w14:paraId="3CEFA77C" w14:textId="77777777" w:rsidR="00AB56ED" w:rsidRDefault="00AB56ED" w:rsidP="00F865D8">
      <w:pPr>
        <w:pStyle w:val="TitelseiteText"/>
        <w:rPr>
          <w:b/>
          <w:lang w:val="en-US"/>
        </w:rPr>
      </w:pPr>
    </w:p>
    <w:p w14:paraId="336AEC45" w14:textId="77777777" w:rsidR="00AB56ED" w:rsidRDefault="00AB56ED" w:rsidP="00F865D8">
      <w:pPr>
        <w:pStyle w:val="TitelseiteText"/>
        <w:rPr>
          <w:b/>
          <w:lang w:val="en-US"/>
        </w:rPr>
      </w:pPr>
    </w:p>
    <w:p w14:paraId="3A06CBEE" w14:textId="77777777" w:rsidR="00AB56ED" w:rsidRDefault="00AB56ED" w:rsidP="00F865D8">
      <w:pPr>
        <w:pStyle w:val="TitelseiteText"/>
        <w:rPr>
          <w:b/>
          <w:lang w:val="en-US"/>
        </w:rPr>
      </w:pPr>
    </w:p>
    <w:p w14:paraId="552D515E" w14:textId="77777777" w:rsidR="00AB56ED" w:rsidRDefault="00AB56ED" w:rsidP="00F865D8">
      <w:pPr>
        <w:pStyle w:val="TitelseiteText"/>
        <w:rPr>
          <w:b/>
          <w:lang w:val="en-US"/>
        </w:rPr>
      </w:pPr>
    </w:p>
    <w:p w14:paraId="509F02F1" w14:textId="77777777" w:rsidR="00AB56ED" w:rsidRDefault="00AB56ED" w:rsidP="00F865D8">
      <w:pPr>
        <w:pStyle w:val="TitelseiteText"/>
        <w:rPr>
          <w:b/>
          <w:lang w:val="en-US"/>
        </w:rPr>
      </w:pPr>
    </w:p>
    <w:p w14:paraId="20DB9666" w14:textId="77777777" w:rsidR="00AB56ED" w:rsidRDefault="00AB56ED" w:rsidP="00F865D8">
      <w:pPr>
        <w:pStyle w:val="TitelseiteText"/>
        <w:rPr>
          <w:b/>
          <w:lang w:val="en-US"/>
        </w:rPr>
      </w:pPr>
    </w:p>
    <w:p w14:paraId="6F56CFC5" w14:textId="77777777" w:rsidR="00AB56ED" w:rsidRDefault="00AB56ED" w:rsidP="00F865D8">
      <w:pPr>
        <w:pStyle w:val="TitelseiteText"/>
        <w:rPr>
          <w:b/>
          <w:lang w:val="en-US"/>
        </w:rPr>
      </w:pPr>
    </w:p>
    <w:p w14:paraId="3F543248" w14:textId="77777777" w:rsidR="00AB56ED" w:rsidRDefault="00AB56ED" w:rsidP="00F865D8">
      <w:pPr>
        <w:pStyle w:val="TitelseiteText"/>
        <w:rPr>
          <w:b/>
          <w:lang w:val="en-US"/>
        </w:rPr>
      </w:pPr>
    </w:p>
    <w:p w14:paraId="66ADC666" w14:textId="77777777" w:rsidR="00AB56ED" w:rsidRDefault="00AB56ED" w:rsidP="00F865D8">
      <w:pPr>
        <w:pStyle w:val="TitelseiteText"/>
        <w:rPr>
          <w:b/>
          <w:lang w:val="en-US"/>
        </w:rPr>
      </w:pPr>
    </w:p>
    <w:p w14:paraId="2BB4DC5D" w14:textId="77777777" w:rsidR="00AB56ED" w:rsidRDefault="00AB56ED" w:rsidP="00F865D8">
      <w:pPr>
        <w:pStyle w:val="TitelseiteText"/>
        <w:rPr>
          <w:b/>
          <w:lang w:val="en-US"/>
        </w:rPr>
      </w:pPr>
    </w:p>
    <w:p w14:paraId="0C2A5585" w14:textId="77777777" w:rsidR="00AB56ED" w:rsidRDefault="00AB56ED" w:rsidP="00F865D8">
      <w:pPr>
        <w:pStyle w:val="TitelseiteText"/>
        <w:rPr>
          <w:b/>
          <w:lang w:val="en-US"/>
        </w:rPr>
      </w:pPr>
    </w:p>
    <w:p w14:paraId="7DA53FA6" w14:textId="77777777" w:rsidR="00AB56ED" w:rsidRDefault="00AB56ED" w:rsidP="00F865D8">
      <w:pPr>
        <w:pStyle w:val="TitelseiteText"/>
        <w:rPr>
          <w:b/>
          <w:lang w:val="en-US"/>
        </w:rPr>
      </w:pPr>
    </w:p>
    <w:p w14:paraId="70E8F5D4" w14:textId="77777777" w:rsidR="00AB56ED" w:rsidRDefault="00AB56ED" w:rsidP="00F865D8">
      <w:pPr>
        <w:pStyle w:val="TitelseiteText"/>
        <w:rPr>
          <w:b/>
          <w:lang w:val="en-US"/>
        </w:rPr>
      </w:pPr>
    </w:p>
    <w:p w14:paraId="7F8EF6E7" w14:textId="77777777" w:rsidR="00AB56ED" w:rsidRPr="00F0718B" w:rsidRDefault="00AB56ED" w:rsidP="00F865D8">
      <w:pPr>
        <w:pStyle w:val="TitelseiteText"/>
        <w:rPr>
          <w:b/>
          <w:lang w:val="en-US"/>
        </w:rPr>
      </w:pPr>
    </w:p>
    <w:p w14:paraId="3589772B" w14:textId="77777777" w:rsidR="00FA6786" w:rsidRPr="00F0718B" w:rsidRDefault="00FA6786" w:rsidP="00F865D8">
      <w:pPr>
        <w:pStyle w:val="TitelseiteText"/>
        <w:rPr>
          <w:lang w:val="en-US"/>
        </w:rPr>
      </w:pPr>
    </w:p>
    <w:p w14:paraId="368BEFD7" w14:textId="77777777" w:rsidR="009F3E31" w:rsidRPr="00F0718B" w:rsidRDefault="006D6ECC" w:rsidP="009A6082">
      <w:pPr>
        <w:pStyle w:val="Inhaltsverzeichnisberschrift"/>
        <w:rPr>
          <w:lang w:val="en-US"/>
        </w:rPr>
      </w:pPr>
      <w:r w:rsidRPr="00F0718B">
        <w:rPr>
          <w:lang w:val="en-US"/>
        </w:rPr>
        <w:t>Contents</w:t>
      </w:r>
    </w:p>
    <w:p w14:paraId="5057E0B9" w14:textId="77777777" w:rsidR="009A6082" w:rsidRPr="00F0718B" w:rsidRDefault="009A6082" w:rsidP="009A6082">
      <w:pPr>
        <w:rPr>
          <w:lang w:val="en-US" w:eastAsia="en-US"/>
        </w:rPr>
      </w:pPr>
    </w:p>
    <w:p w14:paraId="54E9AA63" w14:textId="79774486" w:rsidR="001C4EF4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790442" w:history="1">
        <w:r w:rsidR="001C4EF4" w:rsidRPr="00F062FD">
          <w:rPr>
            <w:rStyle w:val="Hyperlink"/>
            <w:rFonts w:eastAsiaTheme="majorEastAsia"/>
            <w:noProof/>
          </w:rPr>
          <w:t>1</w:t>
        </w:r>
        <w:r w:rsidR="001C4EF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C4EF4" w:rsidRPr="00F062FD">
          <w:rPr>
            <w:rStyle w:val="Hyperlink"/>
            <w:rFonts w:eastAsiaTheme="majorEastAsia"/>
            <w:noProof/>
          </w:rPr>
          <w:t>Concept and Usage</w:t>
        </w:r>
        <w:r w:rsidR="001C4EF4">
          <w:rPr>
            <w:noProof/>
            <w:webHidden/>
          </w:rPr>
          <w:tab/>
        </w:r>
        <w:r w:rsidR="001C4EF4">
          <w:rPr>
            <w:noProof/>
            <w:webHidden/>
          </w:rPr>
          <w:fldChar w:fldCharType="begin"/>
        </w:r>
        <w:r w:rsidR="001C4EF4">
          <w:rPr>
            <w:noProof/>
            <w:webHidden/>
          </w:rPr>
          <w:instrText xml:space="preserve"> PAGEREF _Toc489790442 \h </w:instrText>
        </w:r>
        <w:r w:rsidR="001C4EF4">
          <w:rPr>
            <w:noProof/>
            <w:webHidden/>
          </w:rPr>
        </w:r>
        <w:r w:rsidR="001C4EF4">
          <w:rPr>
            <w:noProof/>
            <w:webHidden/>
          </w:rPr>
          <w:fldChar w:fldCharType="separate"/>
        </w:r>
        <w:r w:rsidR="001C4EF4">
          <w:rPr>
            <w:noProof/>
            <w:webHidden/>
          </w:rPr>
          <w:t>4</w:t>
        </w:r>
        <w:r w:rsidR="001C4EF4">
          <w:rPr>
            <w:noProof/>
            <w:webHidden/>
          </w:rPr>
          <w:fldChar w:fldCharType="end"/>
        </w:r>
      </w:hyperlink>
    </w:p>
    <w:p w14:paraId="233A7268" w14:textId="0912527C" w:rsidR="001C4EF4" w:rsidRDefault="001C4EF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0443" w:history="1">
        <w:r w:rsidRPr="00F062FD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43BC7A" w14:textId="0DDA0464" w:rsidR="001C4EF4" w:rsidRDefault="001C4EF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0444" w:history="1">
        <w:r w:rsidRPr="00F062FD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A24CBF" w14:textId="0EF8F5A2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45" w:history="1">
        <w:r w:rsidRPr="00F062FD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66E63F" w14:textId="3CBEA475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46" w:history="1">
        <w:r w:rsidRPr="00F062FD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BD4D5" w14:textId="36C40997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47" w:history="1">
        <w:r w:rsidRPr="00F062FD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40AFF7" w14:textId="61C28C30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48" w:history="1">
        <w:r w:rsidRPr="00F062FD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B8699" w14:textId="0B9C407A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49" w:history="1">
        <w:r w:rsidRPr="00F062FD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577CB1" w14:textId="56CD8ABA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50" w:history="1">
        <w:r w:rsidRPr="00F062FD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highlight w:val="yellow"/>
            <w:lang w:val="en-US"/>
          </w:rPr>
          <w:t>vectortransform</w:t>
        </w:r>
        <w:r w:rsidRPr="00F062FD">
          <w:rPr>
            <w:rStyle w:val="Hyperlink"/>
            <w:rFonts w:eastAsiaTheme="majorEastAsia"/>
            <w:noProof/>
            <w:lang w:val="en-US"/>
          </w:rPr>
          <w:t>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57555D" w14:textId="2AC77B0F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51" w:history="1">
        <w:r w:rsidRPr="00F062FD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729A10" w14:textId="69E6BC45" w:rsidR="001C4EF4" w:rsidRDefault="001C4EF4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790452" w:history="1">
        <w:r w:rsidRPr="00F062FD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8D4A60" w14:textId="63AA85A9" w:rsidR="001C4EF4" w:rsidRDefault="001C4EF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0453" w:history="1">
        <w:r w:rsidRPr="00F062FD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highlight w:val="yellow"/>
            <w:lang w:val="en-US"/>
          </w:rPr>
          <w:t>IPlanPy-Team Collaboration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26B3AA9" w14:textId="454738E4" w:rsidR="001C4EF4" w:rsidRDefault="001C4EF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790454" w:history="1">
        <w:r w:rsidRPr="00F062FD">
          <w:rPr>
            <w:rStyle w:val="Hyperlink"/>
            <w:rFonts w:eastAsiaTheme="majorEastAsia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062FD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_Toc489790454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5DC047" w14:textId="7B3FAD56"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14:paraId="195F3828" w14:textId="77777777"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14:paraId="207BCEBA" w14:textId="77777777" w:rsidR="00732AF2" w:rsidRDefault="00604D73" w:rsidP="00ED0012">
      <w:pPr>
        <w:pStyle w:val="berschrift1"/>
      </w:pPr>
      <w:bookmarkStart w:id="1" w:name="_Toc489790442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1"/>
      <w:proofErr w:type="spellEnd"/>
    </w:p>
    <w:p w14:paraId="113196C4" w14:textId="70E227A6" w:rsidR="008B73C5" w:rsidRPr="008B73C5" w:rsidRDefault="005B7C8C" w:rsidP="6ABD7310">
      <w:pPr>
        <w:rPr>
          <w:lang w:val="en-US"/>
        </w:rPr>
      </w:pPr>
      <w:r w:rsidRPr="00292C22">
        <w:rPr>
          <w:lang w:val="en-US"/>
        </w:rPr>
        <w:t xml:space="preserve">In </w:t>
      </w:r>
      <w:r w:rsidR="00292C22" w:rsidRP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="00292C22" w:rsidRP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proofErr w:type="gramStart"/>
      <w:r w:rsidR="00292C22">
        <w:rPr>
          <w:lang w:val="en-US"/>
        </w:rPr>
        <w:t>it’</w:t>
      </w:r>
      <w:r w:rsidR="00587CFF">
        <w:rPr>
          <w:lang w:val="en-US"/>
        </w:rPr>
        <w:t>s</w:t>
      </w:r>
      <w:proofErr w:type="gramEnd"/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work there are many cases where building 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proofErr w:type="gramStart"/>
      <w:r w:rsidR="008B73C5">
        <w:rPr>
          <w:lang w:val="en-US"/>
        </w:rPr>
        <w:t>is designed</w:t>
      </w:r>
      <w:proofErr w:type="gramEnd"/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6B152E">
        <w:rPr>
          <w:lang w:val="en-US"/>
        </w:rPr>
        <w:t xml:space="preserve"> </w:t>
      </w:r>
      <w:r w:rsidR="00E20A4E">
        <w:rPr>
          <w:lang w:val="en-US"/>
        </w:rPr>
        <w:t>Certainly,</w:t>
      </w:r>
      <w:r w:rsidR="00F6582C">
        <w:rPr>
          <w:lang w:val="en-US"/>
        </w:rPr>
        <w:t xml:space="preserve"> our system </w:t>
      </w:r>
      <w:proofErr w:type="gramStart"/>
      <w:r w:rsidR="00F6582C">
        <w:rPr>
          <w:lang w:val="en-US"/>
        </w:rPr>
        <w:t>can also be used</w:t>
      </w:r>
      <w:proofErr w:type="gramEnd"/>
      <w:r w:rsidR="00F6582C">
        <w:rPr>
          <w:lang w:val="en-US"/>
        </w:rPr>
        <w:t xml:space="preserve">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application areas 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proofErr w:type="gramStart"/>
      <w:r w:rsidR="00283D6F">
        <w:rPr>
          <w:lang w:val="en-US"/>
        </w:rPr>
        <w:t>is needed</w:t>
      </w:r>
      <w:proofErr w:type="gramEnd"/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w14:paraId="294054D1" w14:textId="77777777" w:rsidR="00604D73" w:rsidRPr="00F6582C" w:rsidRDefault="00604D73" w:rsidP="00604D73">
      <w:pPr>
        <w:pStyle w:val="berschrift1"/>
        <w:rPr>
          <w:lang w:val="en-US"/>
        </w:rPr>
      </w:pPr>
      <w:bookmarkStart w:id="2" w:name="_Toc489790443"/>
      <w:r w:rsidRPr="00F6582C">
        <w:rPr>
          <w:lang w:val="en-US"/>
        </w:rPr>
        <w:t>System</w:t>
      </w:r>
      <w:bookmarkEnd w:id="2"/>
    </w:p>
    <w:p w14:paraId="04FE0544" w14:textId="3BA99145" w:rsidR="00F7675A" w:rsidRDefault="6ABD7310" w:rsidP="6ABD7310">
      <w:pPr>
        <w:rPr>
          <w:highlight w:val="yellow"/>
          <w:lang w:val="en-US"/>
        </w:rPr>
      </w:pPr>
      <w:r w:rsidRPr="6ABD7310">
        <w:rPr>
          <w:lang w:val="en-US"/>
        </w:rPr>
        <w:t xml:space="preserve">To use our system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you need a laptop or computer with Linux, a keyboard and a mouse (for single usage) or a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and therefore also IR-Sensors (for team usage). To get the best performance your system may have the following requirements: Intel i5, 4GB RAM</w:t>
      </w:r>
    </w:p>
    <w:p w14:paraId="074B42F5" w14:textId="77777777" w:rsidR="00E53298" w:rsidRDefault="00E53298" w:rsidP="00CD0595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w14:paraId="7116D836" w14:textId="77777777"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w14:paraId="0BB5B58D" w14:textId="77777777"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w14:paraId="1E56CFAF" w14:textId="77777777" w:rsidR="00E53298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w14:paraId="120B376C" w14:textId="77777777" w:rsidR="00CD0595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w14:paraId="3DFCA3C1" w14:textId="77777777" w:rsidR="00E53298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w14:paraId="0BCF47DA" w14:textId="77777777"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w14:paraId="2D904918" w14:textId="77777777"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w14:paraId="03A14213" w14:textId="77777777" w:rsidR="008F60F1" w:rsidRDefault="008F60F1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w14:paraId="566A5A6C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w14:paraId="30D6EA55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Save your chart</w:t>
      </w:r>
    </w:p>
    <w:p w14:paraId="630ADAF7" w14:textId="77777777"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w14:paraId="0151F3BC" w14:textId="77777777" w:rsidR="00E33CD0" w:rsidRDefault="00E774C7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w14:paraId="0BB5C7E7" w14:textId="77777777" w:rsidR="00DE6E13" w:rsidRDefault="00DE6E13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w14:paraId="441F5586" w14:textId="77777777" w:rsidR="00E33CD0" w:rsidRPr="00A21C79" w:rsidRDefault="00A21C79" w:rsidP="002C5AD6">
      <w:pPr>
        <w:pStyle w:val="Folgeabsatz"/>
        <w:numPr>
          <w:ilvl w:val="0"/>
          <w:numId w:val="12"/>
        </w:numPr>
        <w:rPr>
          <w:lang w:val="en-US"/>
        </w:rPr>
      </w:pPr>
      <w:r w:rsidRPr="00A21C79">
        <w:rPr>
          <w:lang w:val="en-US"/>
        </w:rPr>
        <w:t xml:space="preserve">Feedback to the user </w:t>
      </w:r>
      <w:r>
        <w:rPr>
          <w:lang w:val="en-US"/>
        </w:rPr>
        <w:t xml:space="preserve">through message boxes in sensitive situations (e.g. Overwrite existing files, Chart saved, Warnings with error </w:t>
      </w:r>
      <w:proofErr w:type="spellStart"/>
      <w:r>
        <w:rPr>
          <w:lang w:val="en-US"/>
        </w:rPr>
        <w:t>informations</w:t>
      </w:r>
      <w:proofErr w:type="spellEnd"/>
      <w:r>
        <w:rPr>
          <w:lang w:val="en-US"/>
        </w:rPr>
        <w:t>)</w:t>
      </w:r>
    </w:p>
    <w:p w14:paraId="55FB29A6" w14:textId="77777777" w:rsidR="00E33CD0" w:rsidRDefault="00E33CD0" w:rsidP="00E33CD0">
      <w:pPr>
        <w:pStyle w:val="berschrift1"/>
        <w:jc w:val="left"/>
        <w:rPr>
          <w:lang w:val="en-US"/>
        </w:rPr>
      </w:pPr>
      <w:bookmarkStart w:id="3" w:name="_Toc489790444"/>
      <w:r>
        <w:rPr>
          <w:lang w:val="en-US"/>
        </w:rPr>
        <w:t>Implementation</w:t>
      </w:r>
      <w:bookmarkEnd w:id="3"/>
    </w:p>
    <w:p w14:paraId="3AFBCC62" w14:textId="77777777" w:rsidR="001279DE" w:rsidRDefault="00534182" w:rsidP="00534182">
      <w:pPr>
        <w:pStyle w:val="berschrift2"/>
        <w:rPr>
          <w:lang w:val="en-US"/>
        </w:rPr>
      </w:pPr>
      <w:bookmarkStart w:id="4" w:name="_Toc489790445"/>
      <w:r>
        <w:rPr>
          <w:lang w:val="en-US"/>
        </w:rPr>
        <w:t>iplanpy.py</w:t>
      </w:r>
      <w:bookmarkEnd w:id="4"/>
    </w:p>
    <w:p w14:paraId="131E1B47" w14:textId="613D12B9" w:rsidR="00BE4D15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This is the main python script, where all the corresponding threads run together. The script imports many other scripts with their classes, like </w:t>
      </w:r>
      <w:proofErr w:type="spellStart"/>
      <w:r w:rsidRPr="6ABD7310">
        <w:rPr>
          <w:b/>
          <w:bCs/>
          <w:lang w:val="en-US"/>
        </w:rPr>
        <w:t>wiimote</w:t>
      </w:r>
      <w:proofErr w:type="spellEnd"/>
      <w:r w:rsidRPr="6ABD7310">
        <w:rPr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vectortransform</w:t>
      </w:r>
      <w:proofErr w:type="spellEnd"/>
      <w:r w:rsidRPr="6ABD7310">
        <w:rPr>
          <w:b/>
          <w:bCs/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gestureclassifier</w:t>
      </w:r>
      <w:proofErr w:type="spellEnd"/>
      <w:r w:rsidRPr="6ABD7310">
        <w:rPr>
          <w:lang w:val="en-US"/>
        </w:rPr>
        <w:t xml:space="preserve">, </w:t>
      </w:r>
      <w:proofErr w:type="spellStart"/>
      <w:r w:rsidRPr="6ABD7310">
        <w:rPr>
          <w:b/>
          <w:bCs/>
          <w:lang w:val="en-US"/>
        </w:rPr>
        <w:t>connectionsmanager</w:t>
      </w:r>
      <w:proofErr w:type="spellEnd"/>
      <w:r w:rsidRPr="6ABD7310">
        <w:rPr>
          <w:lang w:val="en-US"/>
        </w:rPr>
        <w:t xml:space="preserve"> and </w:t>
      </w:r>
      <w:r w:rsidRPr="6ABD7310">
        <w:rPr>
          <w:b/>
          <w:bCs/>
          <w:lang w:val="en-US"/>
        </w:rPr>
        <w:t>card</w:t>
      </w:r>
      <w:r w:rsidRPr="6ABD7310">
        <w:rPr>
          <w:lang w:val="en-US"/>
        </w:rPr>
        <w:t xml:space="preserve">. It also contains the class </w:t>
      </w:r>
      <w:proofErr w:type="spellStart"/>
      <w:r w:rsidRPr="6ABD7310">
        <w:rPr>
          <w:i/>
          <w:iCs/>
          <w:lang w:val="en-US"/>
        </w:rPr>
        <w:t>IPlanPy</w:t>
      </w:r>
      <w:proofErr w:type="spellEnd"/>
      <w:r w:rsidRPr="6ABD7310">
        <w:rPr>
          <w:lang w:val="en-US"/>
        </w:rPr>
        <w:t xml:space="preserve">, which includes all relevant handling processes. The user interface of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is loaded from the </w:t>
      </w:r>
      <w:proofErr w:type="spellStart"/>
      <w:r w:rsidRPr="6ABD7310">
        <w:rPr>
          <w:b/>
          <w:bCs/>
          <w:lang w:val="en-US"/>
        </w:rPr>
        <w:t>iplanpy.ui</w:t>
      </w:r>
      <w:proofErr w:type="spellEnd"/>
      <w:r w:rsidRPr="6ABD7310">
        <w:rPr>
          <w:lang w:val="en-US"/>
        </w:rPr>
        <w:t xml:space="preserve"> script, which contains all start-widgets (see </w:t>
      </w:r>
      <w:r w:rsidRPr="6ABD7310">
        <w:rPr>
          <w:b/>
          <w:bCs/>
          <w:lang w:val="en-US"/>
        </w:rPr>
        <w:t xml:space="preserve">3.2 </w:t>
      </w:r>
      <w:proofErr w:type="spellStart"/>
      <w:r w:rsidRPr="6ABD7310">
        <w:rPr>
          <w:b/>
          <w:bCs/>
          <w:lang w:val="en-US"/>
        </w:rPr>
        <w:t>iplanpy.ui</w:t>
      </w:r>
      <w:proofErr w:type="spellEnd"/>
      <w:r w:rsidRPr="6ABD7310">
        <w:rPr>
          <w:lang w:val="en-US"/>
        </w:rPr>
        <w:t xml:space="preserve">). </w:t>
      </w:r>
      <w:r w:rsidR="000B64E0" w:rsidRPr="000B64E0">
        <w:rPr>
          <w:lang w:val="en-US"/>
        </w:rPr>
        <w:t>The</w:t>
      </w:r>
      <w:r w:rsidRPr="000B64E0">
        <w:rPr>
          <w:lang w:val="en-US"/>
        </w:rPr>
        <w:t xml:space="preserve"> </w:t>
      </w:r>
      <w:r w:rsidR="000B64E0" w:rsidRPr="000B64E0">
        <w:rPr>
          <w:lang w:val="en-US"/>
        </w:rPr>
        <w:t xml:space="preserve">buttons </w:t>
      </w:r>
      <w:proofErr w:type="gramStart"/>
      <w:r w:rsidRPr="000B64E0">
        <w:rPr>
          <w:lang w:val="en-US"/>
        </w:rPr>
        <w:t>are connected</w:t>
      </w:r>
      <w:proofErr w:type="gramEnd"/>
      <w:r w:rsidRPr="000B64E0">
        <w:rPr>
          <w:lang w:val="en-US"/>
        </w:rPr>
        <w:t xml:space="preserve"> in the </w:t>
      </w:r>
      <w:proofErr w:type="spellStart"/>
      <w:r w:rsidRPr="000B64E0">
        <w:rPr>
          <w:i/>
          <w:iCs/>
          <w:lang w:val="en-US"/>
        </w:rPr>
        <w:t>init_ui</w:t>
      </w:r>
      <w:proofErr w:type="spellEnd"/>
      <w:r w:rsidRPr="000B64E0">
        <w:rPr>
          <w:lang w:val="en-US"/>
        </w:rPr>
        <w:t xml:space="preserve"> to their specific definitions:</w:t>
      </w:r>
      <w:r w:rsidRPr="6ABD7310">
        <w:rPr>
          <w:lang w:val="en-US"/>
        </w:rPr>
        <w:t xml:space="preserve"> </w:t>
      </w:r>
    </w:p>
    <w:p w14:paraId="4C8DBAEE" w14:textId="6E1CFA5B" w:rsidR="009B6766" w:rsidRPr="00600EDA" w:rsidRDefault="6ABD7310" w:rsidP="6ABD7310">
      <w:pPr>
        <w:ind w:firstLine="708"/>
        <w:rPr>
          <w:lang w:val="en-US"/>
        </w:rPr>
      </w:pPr>
      <w:r w:rsidRPr="6ABD7310">
        <w:rPr>
          <w:lang w:val="en-US"/>
        </w:rPr>
        <w:t xml:space="preserve">The “New Chart” button deletes all cards and connections in the </w:t>
      </w:r>
      <w:proofErr w:type="spellStart"/>
      <w:r w:rsidRPr="6ABD7310">
        <w:rPr>
          <w:i/>
          <w:iCs/>
          <w:lang w:val="en-US"/>
        </w:rPr>
        <w:t>on_btn_new_chart</w:t>
      </w:r>
      <w:proofErr w:type="spellEnd"/>
      <w:r w:rsidRPr="6ABD7310">
        <w:rPr>
          <w:lang w:val="en-US"/>
        </w:rPr>
        <w:t xml:space="preserve">. The </w:t>
      </w:r>
      <w:r w:rsidRPr="6ABD7310">
        <w:rPr>
          <w:i/>
          <w:iCs/>
          <w:lang w:val="en-US"/>
        </w:rPr>
        <w:t xml:space="preserve">toggle_ </w:t>
      </w:r>
      <w:r w:rsidRPr="6ABD7310">
        <w:rPr>
          <w:lang w:val="en-US"/>
        </w:rPr>
        <w:t xml:space="preserve">definitions handle the visibility of the two menus (“Connection Settings”, “Save/Load”). Charts can be loaded trough the </w:t>
      </w:r>
      <w:proofErr w:type="spellStart"/>
      <w:r w:rsidRPr="6ABD7310">
        <w:rPr>
          <w:i/>
          <w:iCs/>
          <w:lang w:val="en-US"/>
        </w:rPr>
        <w:t>load_chart</w:t>
      </w:r>
      <w:proofErr w:type="spellEnd"/>
      <w:r w:rsidRPr="6ABD7310">
        <w:rPr>
          <w:lang w:val="en-US"/>
        </w:rPr>
        <w:t xml:space="preserve"> definition, which opens and loads the selected </w:t>
      </w:r>
      <w:r w:rsidRPr="6ABD7310">
        <w:rPr>
          <w:b/>
          <w:bCs/>
          <w:lang w:val="en-US"/>
        </w:rPr>
        <w:t>.chart</w:t>
      </w:r>
      <w:r w:rsidRPr="6ABD7310">
        <w:rPr>
          <w:lang w:val="en-US"/>
        </w:rPr>
        <w:t xml:space="preserve"> file from a list (</w:t>
      </w:r>
      <w:proofErr w:type="spellStart"/>
      <w:r w:rsidRPr="6ABD7310">
        <w:rPr>
          <w:i/>
          <w:iCs/>
          <w:lang w:val="en-US"/>
        </w:rPr>
        <w:t>load_available_charts</w:t>
      </w:r>
      <w:proofErr w:type="spellEnd"/>
      <w:r w:rsidRPr="6ABD7310">
        <w:rPr>
          <w:lang w:val="en-US"/>
        </w:rPr>
        <w:t xml:space="preserve">). The loading </w:t>
      </w:r>
      <w:proofErr w:type="gramStart"/>
      <w:r w:rsidRPr="6ABD7310">
        <w:rPr>
          <w:lang w:val="en-US"/>
        </w:rPr>
        <w:t>is managed</w:t>
      </w:r>
      <w:proofErr w:type="gramEnd"/>
      <w:r w:rsidRPr="6ABD7310">
        <w:rPr>
          <w:lang w:val="en-US"/>
        </w:rPr>
        <w:t xml:space="preserve"> from the </w:t>
      </w:r>
      <w:r w:rsidRPr="6ABD7310">
        <w:rPr>
          <w:i/>
          <w:iCs/>
          <w:lang w:val="en-US"/>
        </w:rPr>
        <w:t>create_</w:t>
      </w:r>
      <w:r w:rsidRPr="6ABD7310">
        <w:rPr>
          <w:lang w:val="en-US"/>
        </w:rPr>
        <w:t xml:space="preserve"> definitions, which interpret the data of the </w:t>
      </w:r>
      <w:r w:rsidRPr="6ABD7310">
        <w:rPr>
          <w:b/>
          <w:bCs/>
          <w:lang w:val="en-US"/>
        </w:rPr>
        <w:t>.chart</w:t>
      </w:r>
      <w:r w:rsidRPr="6ABD7310">
        <w:rPr>
          <w:lang w:val="en-US"/>
        </w:rPr>
        <w:t xml:space="preserve"> file and display the saved </w:t>
      </w:r>
      <w:r w:rsidRPr="6ABD7310">
        <w:rPr>
          <w:i/>
          <w:iCs/>
          <w:lang w:val="en-US"/>
        </w:rPr>
        <w:t>Card</w:t>
      </w:r>
      <w:r w:rsidRPr="6ABD7310">
        <w:rPr>
          <w:lang w:val="en-US"/>
        </w:rPr>
        <w:t xml:space="preserve">s (with </w:t>
      </w:r>
      <w:proofErr w:type="spellStart"/>
      <w:r w:rsidRPr="6ABD7310">
        <w:rPr>
          <w:i/>
          <w:iCs/>
          <w:lang w:val="en-US"/>
        </w:rPr>
        <w:t>card_info</w:t>
      </w:r>
      <w:proofErr w:type="spellEnd"/>
      <w:r w:rsidRPr="6ABD7310">
        <w:rPr>
          <w:lang w:val="en-US"/>
        </w:rPr>
        <w:t xml:space="preserve">) and </w:t>
      </w:r>
      <w:r w:rsidRPr="6ABD7310">
        <w:rPr>
          <w:i/>
          <w:iCs/>
          <w:lang w:val="en-US"/>
        </w:rPr>
        <w:t>connections</w:t>
      </w:r>
      <w:r w:rsidRPr="6ABD7310">
        <w:rPr>
          <w:lang w:val="en-US"/>
        </w:rPr>
        <w:t xml:space="preserve">. Charts </w:t>
      </w:r>
      <w:proofErr w:type="gramStart"/>
      <w:r w:rsidRPr="6ABD7310">
        <w:rPr>
          <w:lang w:val="en-US"/>
        </w:rPr>
        <w:t>can be saved</w:t>
      </w:r>
      <w:proofErr w:type="gramEnd"/>
      <w:r w:rsidRPr="6ABD7310">
        <w:rPr>
          <w:lang w:val="en-US"/>
        </w:rPr>
        <w:t xml:space="preserve"> through the </w:t>
      </w:r>
      <w:proofErr w:type="spellStart"/>
      <w:r w:rsidRPr="6ABD7310">
        <w:rPr>
          <w:i/>
          <w:iCs/>
          <w:lang w:val="en-US"/>
        </w:rPr>
        <w:t>save_chart</w:t>
      </w:r>
      <w:proofErr w:type="spellEnd"/>
      <w:r w:rsidRPr="6ABD7310">
        <w:rPr>
          <w:lang w:val="en-US"/>
        </w:rPr>
        <w:t xml:space="preserve"> definition, which encodes the current chart to a </w:t>
      </w:r>
      <w:r w:rsidRPr="6ABD7310">
        <w:rPr>
          <w:b/>
          <w:bCs/>
          <w:lang w:val="en-US"/>
        </w:rPr>
        <w:t xml:space="preserve">.chart </w:t>
      </w:r>
      <w:r w:rsidRPr="6ABD7310">
        <w:rPr>
          <w:lang w:val="en-US"/>
        </w:rPr>
        <w:t xml:space="preserve">file (see </w:t>
      </w:r>
      <w:r w:rsidRPr="6ABD7310">
        <w:rPr>
          <w:b/>
          <w:bCs/>
          <w:lang w:val="en-US"/>
        </w:rPr>
        <w:t xml:space="preserve">3.10 </w:t>
      </w:r>
      <w:proofErr w:type="spellStart"/>
      <w:r w:rsidRPr="6ABD7310">
        <w:rPr>
          <w:b/>
          <w:bCs/>
          <w:lang w:val="en-US"/>
        </w:rPr>
        <w:t>demo.chart</w:t>
      </w:r>
      <w:proofErr w:type="spellEnd"/>
      <w:r w:rsidRPr="6ABD7310">
        <w:rPr>
          <w:lang w:val="en-US"/>
        </w:rPr>
        <w:t xml:space="preserve">). Is the “Save” button clicked, there is also checked if an existing file may be overwritten. This procedure ensures good usability (see </w:t>
      </w:r>
      <w:proofErr w:type="gramStart"/>
      <w:r w:rsidRPr="6ABD7310">
        <w:rPr>
          <w:b/>
          <w:bCs/>
          <w:lang w:val="en-US"/>
        </w:rPr>
        <w:t>2</w:t>
      </w:r>
      <w:proofErr w:type="gramEnd"/>
      <w:r w:rsidRPr="6ABD7310">
        <w:rPr>
          <w:b/>
          <w:bCs/>
          <w:lang w:val="en-US"/>
        </w:rPr>
        <w:t xml:space="preserve"> System</w:t>
      </w:r>
      <w:r w:rsidRPr="6ABD7310">
        <w:rPr>
          <w:lang w:val="en-US"/>
        </w:rPr>
        <w:t xml:space="preserve">: Feedback). The user is able to scan for new </w:t>
      </w:r>
      <w:proofErr w:type="spellStart"/>
      <w:r w:rsidRPr="6ABD7310">
        <w:rPr>
          <w:lang w:val="en-US"/>
        </w:rPr>
        <w:t>Wiimotes</w:t>
      </w:r>
      <w:proofErr w:type="spellEnd"/>
      <w:r w:rsidRPr="6ABD7310">
        <w:rPr>
          <w:lang w:val="en-US"/>
        </w:rPr>
        <w:t xml:space="preserve"> (</w:t>
      </w:r>
      <w:proofErr w:type="spellStart"/>
      <w:r w:rsidRPr="6ABD7310">
        <w:rPr>
          <w:i/>
          <w:iCs/>
          <w:lang w:val="en-US"/>
        </w:rPr>
        <w:t>scan_for_wiimotes</w:t>
      </w:r>
      <w:proofErr w:type="spellEnd"/>
      <w:r w:rsidRPr="6ABD7310">
        <w:rPr>
          <w:lang w:val="en-US"/>
        </w:rPr>
        <w:t xml:space="preserve">), if he wants to register a new one. The known </w:t>
      </w:r>
      <w:proofErr w:type="spellStart"/>
      <w:r w:rsidRPr="6ABD7310">
        <w:rPr>
          <w:lang w:val="en-US"/>
        </w:rPr>
        <w:t>Wiimotes</w:t>
      </w:r>
      <w:proofErr w:type="spellEnd"/>
      <w:r w:rsidRPr="6ABD7310">
        <w:rPr>
          <w:lang w:val="en-US"/>
        </w:rPr>
        <w:t xml:space="preserve"> are persistent saved in the </w:t>
      </w:r>
      <w:proofErr w:type="spellStart"/>
      <w:r w:rsidRPr="6ABD7310">
        <w:rPr>
          <w:b/>
          <w:bCs/>
          <w:lang w:val="en-US"/>
        </w:rPr>
        <w:t>wii.motes</w:t>
      </w:r>
      <w:proofErr w:type="spellEnd"/>
      <w:r w:rsidRPr="6ABD7310">
        <w:rPr>
          <w:lang w:val="en-US"/>
        </w:rPr>
        <w:t xml:space="preserve"> file, which </w:t>
      </w:r>
      <w:proofErr w:type="gramStart"/>
      <w:r w:rsidRPr="6ABD7310">
        <w:rPr>
          <w:lang w:val="en-US"/>
        </w:rPr>
        <w:t>is managed, loaded and displayed through the iplanpy.py file</w:t>
      </w:r>
      <w:proofErr w:type="gramEnd"/>
      <w:r w:rsidR="00846B50">
        <w:rPr>
          <w:lang w:val="en-US"/>
        </w:rPr>
        <w:t xml:space="preserve">. </w:t>
      </w:r>
      <w:r w:rsidRPr="6ABD7310">
        <w:rPr>
          <w:lang w:val="en-US"/>
        </w:rPr>
        <w:t xml:space="preserve">Through the selection of the right address of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which should be connected, the user is able to connect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with a following click on the “Connect” Button (</w:t>
      </w:r>
      <w:proofErr w:type="spellStart"/>
      <w:r w:rsidRPr="6ABD7310">
        <w:rPr>
          <w:i/>
          <w:iCs/>
          <w:lang w:val="en-US"/>
        </w:rPr>
        <w:t>connect_wiimote</w:t>
      </w:r>
      <w:proofErr w:type="spellEnd"/>
      <w:r w:rsidRPr="6ABD7310">
        <w:rPr>
          <w:lang w:val="en-US"/>
        </w:rPr>
        <w:t xml:space="preserve">). After </w:t>
      </w:r>
      <w:proofErr w:type="gramStart"/>
      <w:r w:rsidRPr="6ABD7310">
        <w:rPr>
          <w:lang w:val="en-US"/>
        </w:rPr>
        <w:t>this</w:t>
      </w:r>
      <w:proofErr w:type="gramEnd"/>
      <w:r w:rsidRPr="6ABD7310">
        <w:rPr>
          <w:lang w:val="en-US"/>
        </w:rPr>
        <w:t xml:space="preserve"> he is able to call the </w:t>
      </w:r>
      <w:proofErr w:type="spellStart"/>
      <w:r w:rsidRPr="6ABD7310">
        <w:rPr>
          <w:i/>
          <w:iCs/>
          <w:lang w:val="en-US"/>
        </w:rPr>
        <w:t>disconnect_wiimote</w:t>
      </w:r>
      <w:proofErr w:type="spellEnd"/>
      <w:r w:rsidRPr="6ABD7310">
        <w:rPr>
          <w:lang w:val="en-US"/>
        </w:rPr>
        <w:t xml:space="preserve"> by clicking the “Disconnect” Button (Text-changed “Connect” Button) to disconnect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>.</w:t>
      </w:r>
    </w:p>
    <w:p w14:paraId="76F4930C" w14:textId="1B21F6D0" w:rsidR="00190600" w:rsidRPr="00190600" w:rsidRDefault="00D80D5C" w:rsidP="6ABD7310">
      <w:pPr>
        <w:pStyle w:val="Folgeabsatz"/>
        <w:ind w:firstLine="0"/>
        <w:rPr>
          <w:lang w:val="en-US"/>
        </w:rPr>
      </w:pPr>
      <w:r w:rsidRPr="00D80D5C">
        <w:rPr>
          <w:lang w:val="en-US"/>
        </w:rPr>
        <w:lastRenderedPageBreak/>
        <w:t>T</w:t>
      </w:r>
      <w:r w:rsidR="6ABD7310" w:rsidRPr="00D80D5C">
        <w:rPr>
          <w:lang w:val="en-US"/>
        </w:rPr>
        <w:t xml:space="preserve">he </w:t>
      </w:r>
      <w:proofErr w:type="spellStart"/>
      <w:r w:rsidR="6ABD7310" w:rsidRPr="00D80D5C">
        <w:rPr>
          <w:i/>
          <w:iCs/>
          <w:lang w:val="en-US"/>
        </w:rPr>
        <w:t>on_wiimote_button</w:t>
      </w:r>
      <w:proofErr w:type="spellEnd"/>
      <w:r w:rsidR="6ABD7310" w:rsidRPr="00D80D5C">
        <w:rPr>
          <w:lang w:val="en-US"/>
        </w:rPr>
        <w:t xml:space="preserve">, </w:t>
      </w:r>
      <w:proofErr w:type="spellStart"/>
      <w:r w:rsidR="6ABD7310" w:rsidRPr="00D80D5C">
        <w:rPr>
          <w:i/>
          <w:iCs/>
          <w:lang w:val="en-US"/>
        </w:rPr>
        <w:t>on_wiimote_ir</w:t>
      </w:r>
      <w:proofErr w:type="spellEnd"/>
      <w:r w:rsidR="6ABD7310" w:rsidRPr="00D80D5C">
        <w:rPr>
          <w:lang w:val="en-US"/>
        </w:rPr>
        <w:t xml:space="preserve"> and </w:t>
      </w:r>
      <w:proofErr w:type="spellStart"/>
      <w:r w:rsidR="6ABD7310" w:rsidRPr="00D80D5C">
        <w:rPr>
          <w:i/>
          <w:iCs/>
          <w:lang w:val="en-US"/>
        </w:rPr>
        <w:t>on_wiimote_accelerometer</w:t>
      </w:r>
      <w:proofErr w:type="spellEnd"/>
      <w:r w:rsidR="6ABD7310" w:rsidRPr="00D80D5C">
        <w:rPr>
          <w:lang w:val="en-US"/>
        </w:rPr>
        <w:t xml:space="preserve"> </w:t>
      </w:r>
      <w:r w:rsidRPr="00D80D5C">
        <w:rPr>
          <w:lang w:val="en-US"/>
        </w:rPr>
        <w:t>detect</w:t>
      </w:r>
      <w:r w:rsidR="6ABD7310" w:rsidRPr="00D80D5C">
        <w:rPr>
          <w:lang w:val="en-US"/>
        </w:rPr>
        <w:t xml:space="preserve"> events of the </w:t>
      </w:r>
      <w:proofErr w:type="spellStart"/>
      <w:r w:rsidR="6ABD7310" w:rsidRPr="00D80D5C">
        <w:rPr>
          <w:lang w:val="en-US"/>
        </w:rPr>
        <w:t>Wiimote</w:t>
      </w:r>
      <w:proofErr w:type="spellEnd"/>
      <w:r w:rsidR="6ABD7310" w:rsidRPr="00D80D5C">
        <w:rPr>
          <w:lang w:val="en-US"/>
        </w:rPr>
        <w:t>.</w:t>
      </w:r>
      <w:r w:rsidR="6ABD7310" w:rsidRPr="6ABD7310">
        <w:rPr>
          <w:lang w:val="en-US"/>
        </w:rPr>
        <w:t xml:space="preserve"> To circumvent the problems of the different thread of the </w:t>
      </w:r>
      <w:proofErr w:type="spellStart"/>
      <w:r w:rsidR="6ABD7310" w:rsidRPr="6ABD7310">
        <w:rPr>
          <w:lang w:val="en-US"/>
        </w:rPr>
        <w:t>Wiimote</w:t>
      </w:r>
      <w:proofErr w:type="spellEnd"/>
      <w:r w:rsidR="6ABD7310" w:rsidRPr="6ABD7310">
        <w:rPr>
          <w:lang w:val="en-US"/>
        </w:rPr>
        <w:t xml:space="preserve"> events, the button events of the </w:t>
      </w:r>
      <w:proofErr w:type="spellStart"/>
      <w:r w:rsidR="6ABD7310" w:rsidRPr="6ABD7310">
        <w:rPr>
          <w:lang w:val="en-US"/>
        </w:rPr>
        <w:t>Wiimote</w:t>
      </w:r>
      <w:proofErr w:type="spellEnd"/>
      <w:r w:rsidR="6ABD7310" w:rsidRPr="6ABD7310">
        <w:rPr>
          <w:lang w:val="en-US"/>
        </w:rPr>
        <w:t xml:space="preserve"> </w:t>
      </w:r>
      <w:proofErr w:type="gramStart"/>
      <w:r w:rsidR="6ABD7310" w:rsidRPr="6ABD7310">
        <w:rPr>
          <w:lang w:val="en-US"/>
        </w:rPr>
        <w:t>are interpreted</w:t>
      </w:r>
      <w:proofErr w:type="gramEnd"/>
      <w:r w:rsidR="6ABD7310" w:rsidRPr="6ABD7310">
        <w:rPr>
          <w:lang w:val="en-US"/>
        </w:rPr>
        <w:t xml:space="preserve"> as mouse-click and mouse-press events. Key-press events are also registered and handled to ensure a single user usage. The different (simulated) mouse events manage the interaction of the user (see </w:t>
      </w:r>
      <w:r w:rsidR="6ABD7310" w:rsidRPr="6ABD7310">
        <w:rPr>
          <w:b/>
          <w:bCs/>
          <w:lang w:val="en-US"/>
        </w:rPr>
        <w:t xml:space="preserve">5 Cheat Sheet </w:t>
      </w:r>
      <w:r w:rsidR="6ABD7310" w:rsidRPr="6ABD7310">
        <w:rPr>
          <w:lang w:val="en-US"/>
        </w:rPr>
        <w:t xml:space="preserve">for detailed information). The </w:t>
      </w:r>
      <w:proofErr w:type="spellStart"/>
      <w:r w:rsidR="6ABD7310" w:rsidRPr="6ABD7310">
        <w:rPr>
          <w:i/>
          <w:iCs/>
          <w:lang w:val="en-US"/>
        </w:rPr>
        <w:t>mouseReleaseEvent</w:t>
      </w:r>
      <w:proofErr w:type="spellEnd"/>
      <w:r w:rsidR="6ABD7310" w:rsidRPr="6ABD7310">
        <w:rPr>
          <w:lang w:val="en-US"/>
        </w:rPr>
        <w:t xml:space="preserve"> is handling the checking if a card should be deleted (over “Delete” </w:t>
      </w:r>
      <w:proofErr w:type="gramStart"/>
      <w:r w:rsidR="6ABD7310" w:rsidRPr="6ABD7310">
        <w:rPr>
          <w:lang w:val="en-US"/>
        </w:rPr>
        <w:t>button) or connected (over another card)</w:t>
      </w:r>
      <w:proofErr w:type="gramEnd"/>
      <w:r w:rsidR="6ABD7310" w:rsidRPr="6ABD7310">
        <w:rPr>
          <w:lang w:val="en-US"/>
        </w:rPr>
        <w:t xml:space="preserve"> or just moved to this point.</w:t>
      </w:r>
    </w:p>
    <w:p w14:paraId="1CFAE645" w14:textId="77777777" w:rsidR="00886BDC" w:rsidRPr="00886BDC" w:rsidRDefault="00886BDC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If a new </w:t>
      </w:r>
      <w:r w:rsidR="00EF339F">
        <w:rPr>
          <w:i/>
          <w:lang w:val="en-US"/>
        </w:rPr>
        <w:t>C</w:t>
      </w:r>
      <w:r w:rsidRPr="00886BDC">
        <w:rPr>
          <w:i/>
          <w:lang w:val="en-US"/>
        </w:rPr>
        <w:t>ard</w:t>
      </w:r>
      <w:r>
        <w:rPr>
          <w:i/>
          <w:lang w:val="en-US"/>
        </w:rPr>
        <w:t xml:space="preserve"> </w:t>
      </w:r>
      <w:r w:rsidR="00EF339F">
        <w:rPr>
          <w:lang w:val="en-US"/>
        </w:rPr>
        <w:t xml:space="preserve">should be created, the </w:t>
      </w:r>
      <w:r w:rsidR="00EF339F" w:rsidRPr="00EF339F">
        <w:rPr>
          <w:i/>
          <w:lang w:val="en-US"/>
        </w:rPr>
        <w:t>C</w:t>
      </w:r>
      <w:r w:rsidRPr="00EF339F">
        <w:rPr>
          <w:i/>
          <w:lang w:val="en-US"/>
        </w:rPr>
        <w:t>ard</w:t>
      </w:r>
      <w:r>
        <w:rPr>
          <w:lang w:val="en-US"/>
        </w:rPr>
        <w:t xml:space="preserve"> class is invoked </w:t>
      </w:r>
      <w:r w:rsidR="00EF339F">
        <w:rPr>
          <w:lang w:val="en-US"/>
        </w:rPr>
        <w:t xml:space="preserve">and a default </w:t>
      </w:r>
      <w:r w:rsidR="00EF339F" w:rsidRPr="00EF339F">
        <w:rPr>
          <w:i/>
          <w:lang w:val="en-US"/>
        </w:rPr>
        <w:t>Card</w:t>
      </w:r>
      <w:r w:rsidR="00EF339F">
        <w:rPr>
          <w:lang w:val="en-US"/>
        </w:rPr>
        <w:t xml:space="preserve"> is created, only the </w:t>
      </w:r>
      <w:r w:rsidR="00EF339F" w:rsidRPr="00EF339F">
        <w:rPr>
          <w:i/>
          <w:lang w:val="en-US"/>
        </w:rPr>
        <w:t>id</w:t>
      </w:r>
      <w:r w:rsidR="00EF339F">
        <w:rPr>
          <w:lang w:val="en-US"/>
        </w:rPr>
        <w:t xml:space="preserve"> is set individually from the beginning </w:t>
      </w:r>
      <w:r>
        <w:rPr>
          <w:lang w:val="en-US"/>
        </w:rPr>
        <w:t xml:space="preserve">(see </w:t>
      </w:r>
      <w:r w:rsidRPr="00EF339F">
        <w:rPr>
          <w:b/>
          <w:lang w:val="en-US"/>
        </w:rPr>
        <w:t>3.</w:t>
      </w:r>
      <w:r w:rsidR="00EF339F" w:rsidRPr="00EF339F">
        <w:rPr>
          <w:b/>
          <w:lang w:val="en-US"/>
        </w:rPr>
        <w:t>4 c</w:t>
      </w:r>
      <w:r w:rsidRPr="00EF339F">
        <w:rPr>
          <w:b/>
          <w:lang w:val="en-US"/>
        </w:rPr>
        <w:t>ard.py</w:t>
      </w:r>
      <w:r>
        <w:rPr>
          <w:lang w:val="en-US"/>
        </w:rPr>
        <w:t>).</w:t>
      </w:r>
    </w:p>
    <w:p w14:paraId="648AAF98" w14:textId="77777777" w:rsidR="002D529D" w:rsidRPr="00396EB7" w:rsidRDefault="00AB3FC6" w:rsidP="009B6766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1004EC">
        <w:rPr>
          <w:i/>
          <w:lang w:val="en-US"/>
        </w:rPr>
        <w:t>paintE</w:t>
      </w:r>
      <w:r w:rsidR="00886BDC" w:rsidRPr="001004EC">
        <w:rPr>
          <w:i/>
          <w:lang w:val="en-US"/>
        </w:rPr>
        <w:t>vent</w:t>
      </w:r>
      <w:proofErr w:type="spellEnd"/>
      <w:r w:rsidR="00886BDC">
        <w:rPr>
          <w:lang w:val="en-US"/>
        </w:rPr>
        <w:t xml:space="preserve"> </w:t>
      </w:r>
      <w:r w:rsidR="001004EC">
        <w:rPr>
          <w:lang w:val="en-US"/>
        </w:rPr>
        <w:t xml:space="preserve">is called by the </w:t>
      </w:r>
      <w:proofErr w:type="gramStart"/>
      <w:r w:rsidR="001004EC" w:rsidRPr="001004EC">
        <w:rPr>
          <w:i/>
          <w:lang w:val="en-US"/>
        </w:rPr>
        <w:t>update(</w:t>
      </w:r>
      <w:proofErr w:type="gramEnd"/>
      <w:r w:rsidR="001004EC" w:rsidRPr="001004EC">
        <w:rPr>
          <w:i/>
          <w:lang w:val="en-US"/>
        </w:rPr>
        <w:t>)</w:t>
      </w:r>
      <w:r w:rsidR="001004EC">
        <w:rPr>
          <w:lang w:val="en-US"/>
        </w:rPr>
        <w:t xml:space="preserve"> method manually.</w:t>
      </w:r>
      <w:r w:rsidR="00024CDE">
        <w:rPr>
          <w:lang w:val="en-US"/>
        </w:rPr>
        <w:t xml:space="preserve"> It draws the </w:t>
      </w:r>
      <w:r w:rsidR="00024CDE" w:rsidRPr="00024CDE">
        <w:rPr>
          <w:i/>
          <w:lang w:val="en-US"/>
        </w:rPr>
        <w:t>connections</w:t>
      </w:r>
      <w:r w:rsidR="00024CDE">
        <w:rPr>
          <w:lang w:val="en-US"/>
        </w:rPr>
        <w:t xml:space="preserve"> between the </w:t>
      </w:r>
      <w:r w:rsidR="00024CDE" w:rsidRPr="00024CDE">
        <w:rPr>
          <w:i/>
          <w:lang w:val="en-US"/>
        </w:rPr>
        <w:t>Card</w:t>
      </w:r>
      <w:r w:rsidR="00024CDE">
        <w:rPr>
          <w:lang w:val="en-US"/>
        </w:rPr>
        <w:t xml:space="preserve">s by iterating over the </w:t>
      </w:r>
      <w:proofErr w:type="spellStart"/>
      <w:r w:rsidR="00024CDE">
        <w:rPr>
          <w:i/>
          <w:lang w:val="en-US"/>
        </w:rPr>
        <w:t>connections.connections</w:t>
      </w:r>
      <w:proofErr w:type="spellEnd"/>
      <w:r w:rsidR="002A56F9">
        <w:rPr>
          <w:i/>
          <w:lang w:val="en-US"/>
        </w:rPr>
        <w:t xml:space="preserve"> </w:t>
      </w:r>
      <w:r w:rsidR="002A56F9">
        <w:rPr>
          <w:lang w:val="en-US"/>
        </w:rPr>
        <w:t>list</w:t>
      </w:r>
      <w:r w:rsidR="00024CDE">
        <w:rPr>
          <w:lang w:val="en-US"/>
        </w:rPr>
        <w:t>.</w:t>
      </w:r>
    </w:p>
    <w:p w14:paraId="6A9C9188" w14:textId="77777777" w:rsidR="00534182" w:rsidRDefault="00534182" w:rsidP="00534182">
      <w:pPr>
        <w:pStyle w:val="berschrift2"/>
        <w:rPr>
          <w:lang w:val="en-US"/>
        </w:rPr>
      </w:pPr>
      <w:bookmarkStart w:id="5" w:name="_Toc489790446"/>
      <w:proofErr w:type="spellStart"/>
      <w:r>
        <w:rPr>
          <w:lang w:val="en-US"/>
        </w:rPr>
        <w:t>iplanpy.ui</w:t>
      </w:r>
      <w:bookmarkEnd w:id="5"/>
      <w:proofErr w:type="spellEnd"/>
    </w:p>
    <w:p w14:paraId="499FEAB3" w14:textId="7C993963" w:rsidR="00BC0C9D" w:rsidRDefault="0044386E" w:rsidP="00BC0C9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2E099C72" wp14:editId="22782901">
            <wp:simplePos x="0" y="0"/>
            <wp:positionH relativeFrom="margin">
              <wp:posOffset>682625</wp:posOffset>
            </wp:positionH>
            <wp:positionV relativeFrom="paragraph">
              <wp:posOffset>919480</wp:posOffset>
            </wp:positionV>
            <wp:extent cx="4029075" cy="2623185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19A">
        <w:rPr>
          <w:noProof/>
        </w:rPr>
        <w:pict w14:anchorId="7BBFCE4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86.8pt;width:425.15pt;height:23pt;z-index:251658240;mso-position-horizontal-relative:text;mso-position-vertical-relative:text" stroked="f">
            <v:textbox style="mso-next-textbox:#_x0000_s1026;mso-fit-shape-to-text:t" inset="0,0,0,0">
              <w:txbxContent>
                <w:p w14:paraId="6A84A0F0" w14:textId="77777777" w:rsidR="00FA5131" w:rsidRPr="003B2178" w:rsidRDefault="00B86555" w:rsidP="00FA5131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6" w:name="_Ref489630199"/>
                  <w:bookmarkStart w:id="7" w:name="_Toc489790455"/>
                  <w:proofErr w:type="spellStart"/>
                  <w:r>
                    <w:t>Figure</w:t>
                  </w:r>
                  <w:proofErr w:type="spellEnd"/>
                  <w:r w:rsidR="00FA5131">
                    <w:t xml:space="preserve"> </w:t>
                  </w:r>
                  <w:r w:rsidR="00BF419A">
                    <w:fldChar w:fldCharType="begin"/>
                  </w:r>
                  <w:r w:rsidR="00BF419A">
                    <w:instrText xml:space="preserve"> SEQ Abbildung \* ARABIC </w:instrText>
                  </w:r>
                  <w:r w:rsidR="00BF419A">
                    <w:fldChar w:fldCharType="separate"/>
                  </w:r>
                  <w:r w:rsidR="00665594">
                    <w:rPr>
                      <w:noProof/>
                    </w:rPr>
                    <w:t>1</w:t>
                  </w:r>
                  <w:r w:rsidR="00BF419A">
                    <w:rPr>
                      <w:noProof/>
                    </w:rPr>
                    <w:fldChar w:fldCharType="end"/>
                  </w:r>
                  <w:r w:rsidR="00FA5131">
                    <w:t xml:space="preserve"> – User Interface</w:t>
                  </w:r>
                  <w:bookmarkEnd w:id="6"/>
                  <w:bookmarkEnd w:id="7"/>
                  <w:r w:rsidR="00FA5131">
                    <w:t xml:space="preserve"> </w:t>
                  </w:r>
                </w:p>
              </w:txbxContent>
            </v:textbox>
            <w10:wrap type="square"/>
          </v:shape>
        </w:pict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="00D05247" w:rsidRPr="000C6615">
        <w:rPr>
          <w:i/>
          <w:lang w:val="en-US"/>
        </w:rPr>
        <w:t>Qt</w:t>
      </w:r>
      <w:proofErr w:type="spellEnd"/>
      <w:r w:rsidR="00D05247" w:rsidRPr="000C6615">
        <w:rPr>
          <w:i/>
          <w:lang w:val="en-US"/>
        </w:rPr>
        <w:t xml:space="preserve"> Creator (Community)</w:t>
      </w:r>
      <w:r w:rsidR="00D05247">
        <w:rPr>
          <w:lang w:val="en-US"/>
        </w:rPr>
        <w:t xml:space="preserve">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 xml:space="preserve">It is loaded in the </w:t>
      </w:r>
      <w:r w:rsidR="00B964D1" w:rsidRPr="000C6615">
        <w:rPr>
          <w:i/>
          <w:lang w:val="en-US"/>
        </w:rPr>
        <w:t>iplanpy.py</w:t>
      </w:r>
      <w:r w:rsidR="00B964D1">
        <w:rPr>
          <w:lang w:val="en-US"/>
        </w:rPr>
        <w:t xml:space="preserve"> script.</w:t>
      </w:r>
    </w:p>
    <w:p w14:paraId="177A85DD" w14:textId="77777777" w:rsidR="00C87268" w:rsidRDefault="00BF419A" w:rsidP="00C87268">
      <w:pPr>
        <w:pStyle w:val="Folgeabsatz"/>
        <w:rPr>
          <w:lang w:val="en-US"/>
        </w:rPr>
      </w:pPr>
      <w:r>
        <w:rPr>
          <w:noProof/>
        </w:rPr>
        <w:lastRenderedPageBreak/>
        <w:pict w14:anchorId="63477F5F">
          <v:shape id="_x0000_s1029" type="#_x0000_t202" style="position:absolute;left:0;text-align:left;margin-left:-28pt;margin-top:253.85pt;width:216.75pt;height:23pt;z-index:251659264;mso-position-horizontal-relative:text;mso-position-vertical-relative:text" stroked="f">
            <v:textbox style="mso-next-textbox:#_x0000_s1029;mso-fit-shape-to-text:t" inset="0,0,0,0">
              <w:txbxContent>
                <w:p w14:paraId="5789BDAC" w14:textId="77777777" w:rsidR="0081010F" w:rsidRPr="00393F78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8" w:name="_Toc489790456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2</w:t>
                    </w:r>
                  </w:fldSimple>
                  <w:r>
                    <w:t xml:space="preserve"> – Connection Menu</w:t>
                  </w:r>
                  <w:bookmarkEnd w:id="8"/>
                </w:p>
              </w:txbxContent>
            </v:textbox>
            <w10:wrap type="topAndBottom"/>
          </v:shape>
        </w:pict>
      </w:r>
      <w:r w:rsidR="0018645D">
        <w:rPr>
          <w:noProof/>
        </w:rPr>
        <w:drawing>
          <wp:anchor distT="0" distB="0" distL="114300" distR="114300" simplePos="0" relativeHeight="251649024" behindDoc="0" locked="0" layoutInCell="1" allowOverlap="1" wp14:anchorId="5F13282D" wp14:editId="76C9D1B8">
            <wp:simplePos x="0" y="0"/>
            <wp:positionH relativeFrom="margin">
              <wp:posOffset>-3175</wp:posOffset>
            </wp:positionH>
            <wp:positionV relativeFrom="paragraph">
              <wp:posOffset>385445</wp:posOffset>
            </wp:positionV>
            <wp:extent cx="1905000" cy="259016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n setting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5D">
        <w:rPr>
          <w:noProof/>
        </w:rPr>
        <w:drawing>
          <wp:anchor distT="0" distB="0" distL="114300" distR="114300" simplePos="0" relativeHeight="251650048" behindDoc="0" locked="0" layoutInCell="1" allowOverlap="1" wp14:anchorId="2457E067" wp14:editId="377F6F30">
            <wp:simplePos x="0" y="0"/>
            <wp:positionH relativeFrom="margin">
              <wp:posOffset>3263900</wp:posOffset>
            </wp:positionH>
            <wp:positionV relativeFrom="paragraph">
              <wp:posOffset>328295</wp:posOffset>
            </wp:positionV>
            <wp:extent cx="2133600" cy="27520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ve loa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0D4B9B06">
          <v:shape id="_x0000_s1030" type="#_x0000_t202" style="position:absolute;left:0;text-align:left;margin-left:230.75pt;margin-top:250.85pt;width:230.25pt;height:23pt;z-index:251660288;mso-position-horizontal-relative:text;mso-position-vertical-relative:text" stroked="f">
            <v:textbox style="mso-next-textbox:#_x0000_s1030;mso-fit-shape-to-text:t" inset="0,0,0,0">
              <w:txbxContent>
                <w:p w14:paraId="4B59DB75" w14:textId="77777777" w:rsidR="0081010F" w:rsidRPr="00665B96" w:rsidRDefault="0081010F" w:rsidP="0081010F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9" w:name="_Toc489790457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3</w:t>
                    </w:r>
                  </w:fldSimple>
                  <w:r>
                    <w:t xml:space="preserve"> – Save/Load Menu</w:t>
                  </w:r>
                  <w:bookmarkEnd w:id="9"/>
                </w:p>
              </w:txbxContent>
            </v:textbox>
            <w10:wrap type="topAndBottom"/>
          </v:shape>
        </w:pict>
      </w:r>
      <w:r w:rsidR="00D278DF">
        <w:rPr>
          <w:lang w:val="en-US"/>
        </w:rPr>
        <w:t>The “Connection Settings” and the “Save/Load” contain in addition menus.</w:t>
      </w:r>
    </w:p>
    <w:p w14:paraId="07BEC595" w14:textId="77777777" w:rsidR="00534182" w:rsidRDefault="00534182" w:rsidP="00534182">
      <w:pPr>
        <w:pStyle w:val="berschrift2"/>
        <w:rPr>
          <w:lang w:val="en-US"/>
        </w:rPr>
      </w:pPr>
      <w:bookmarkStart w:id="10" w:name="_Toc489790447"/>
      <w:r>
        <w:rPr>
          <w:lang w:val="en-US"/>
        </w:rPr>
        <w:t>connectionmanager.py</w:t>
      </w:r>
      <w:bookmarkEnd w:id="10"/>
    </w:p>
    <w:p w14:paraId="73AA9402" w14:textId="77777777" w:rsidR="00E807AA" w:rsidRDefault="00E807AA" w:rsidP="00E807AA">
      <w:pPr>
        <w:rPr>
          <w:lang w:val="en-US"/>
        </w:rPr>
      </w:pPr>
      <w:r>
        <w:rPr>
          <w:lang w:val="en-US"/>
        </w:rPr>
        <w:t xml:space="preserve">The </w:t>
      </w:r>
      <w:r w:rsidRPr="007F03BE">
        <w:rPr>
          <w:b/>
          <w:lang w:val="en-US"/>
        </w:rPr>
        <w:t>connectionmanager.py</w:t>
      </w:r>
      <w:r>
        <w:rPr>
          <w:lang w:val="en-US"/>
        </w:rPr>
        <w:t xml:space="preserve"> script contains the </w:t>
      </w:r>
      <w:proofErr w:type="spellStart"/>
      <w:r w:rsidR="000C6615" w:rsidRPr="000C6615">
        <w:rPr>
          <w:i/>
          <w:lang w:val="en-US"/>
        </w:rPr>
        <w:t>ConnectionManager</w:t>
      </w:r>
      <w:proofErr w:type="spellEnd"/>
      <w:r w:rsidR="000C6615">
        <w:rPr>
          <w:lang w:val="en-US"/>
        </w:rPr>
        <w:t xml:space="preserve"> class, which handles the connections between the cards. The definitions contained are:</w:t>
      </w:r>
    </w:p>
    <w:p w14:paraId="7FCD08A5" w14:textId="77777777" w:rsidR="000C6615" w:rsidRDefault="005B21EB" w:rsidP="000C6615">
      <w:pPr>
        <w:pStyle w:val="Folgeabsatz"/>
        <w:ind w:firstLine="0"/>
        <w:rPr>
          <w:lang w:val="en-US"/>
        </w:rPr>
      </w:pPr>
      <w:proofErr w:type="gramStart"/>
      <w:r w:rsidRPr="005B21EB">
        <w:rPr>
          <w:i/>
          <w:lang w:val="en-US"/>
        </w:rPr>
        <w:t>c</w:t>
      </w:r>
      <w:r w:rsidR="000C6615" w:rsidRPr="005B21EB">
        <w:rPr>
          <w:i/>
          <w:lang w:val="en-US"/>
        </w:rPr>
        <w:t>onnect</w:t>
      </w:r>
      <w:proofErr w:type="gramEnd"/>
      <w:r w:rsidR="000C6615">
        <w:rPr>
          <w:lang w:val="en-US"/>
        </w:rPr>
        <w:t>: This one saves a new connection and proves first if it isn’t already existing.</w:t>
      </w:r>
    </w:p>
    <w:p w14:paraId="563F41A3" w14:textId="77777777" w:rsidR="000C6615" w:rsidRDefault="005B21EB" w:rsidP="000C6615">
      <w:pPr>
        <w:pStyle w:val="Folgeabsatz"/>
        <w:ind w:firstLine="0"/>
        <w:rPr>
          <w:lang w:val="en-US"/>
        </w:rPr>
      </w:pPr>
      <w:proofErr w:type="spellStart"/>
      <w:r w:rsidRPr="005B21EB">
        <w:rPr>
          <w:i/>
          <w:lang w:val="en-US"/>
        </w:rPr>
        <w:t>d</w:t>
      </w:r>
      <w:r w:rsidR="00DD1846" w:rsidRPr="005B21EB">
        <w:rPr>
          <w:i/>
          <w:lang w:val="en-US"/>
        </w:rPr>
        <w:t>elete_all_card_connections</w:t>
      </w:r>
      <w:proofErr w:type="spellEnd"/>
      <w:r w:rsidR="00DD1846">
        <w:rPr>
          <w:lang w:val="en-US"/>
        </w:rPr>
        <w:t xml:space="preserve">: deletes all connections where the handed over card is involved. In </w:t>
      </w:r>
      <w:proofErr w:type="gramStart"/>
      <w:r w:rsidR="00DD1846">
        <w:rPr>
          <w:lang w:val="en-US"/>
        </w:rPr>
        <w:t>addition</w:t>
      </w:r>
      <w:proofErr w:type="gramEnd"/>
      <w:r w:rsidR="00DD1846">
        <w:rPr>
          <w:lang w:val="en-US"/>
        </w:rPr>
        <w:t xml:space="preserve"> the deleted connections are saved in the </w:t>
      </w:r>
      <w:proofErr w:type="spellStart"/>
      <w:r w:rsidR="00DD1846">
        <w:rPr>
          <w:lang w:val="en-US"/>
        </w:rPr>
        <w:t>restorable_connections</w:t>
      </w:r>
      <w:proofErr w:type="spellEnd"/>
      <w:r w:rsidR="00DD1846">
        <w:rPr>
          <w:lang w:val="en-US"/>
        </w:rPr>
        <w:t xml:space="preserve"> list to make them </w:t>
      </w:r>
      <w:r w:rsidR="00A8045E">
        <w:rPr>
          <w:lang w:val="en-US"/>
        </w:rPr>
        <w:t>flexible for undo and redo</w:t>
      </w:r>
      <w:r w:rsidR="00DD1846">
        <w:rPr>
          <w:lang w:val="en-US"/>
        </w:rPr>
        <w:t>.</w:t>
      </w:r>
    </w:p>
    <w:p w14:paraId="17C654C9" w14:textId="77777777" w:rsidR="005B21EB" w:rsidRDefault="001E4AB0" w:rsidP="000C6615">
      <w:pPr>
        <w:pStyle w:val="Folgeabsatz"/>
        <w:ind w:firstLine="0"/>
        <w:rPr>
          <w:lang w:val="en-US"/>
        </w:rPr>
      </w:pPr>
      <w:proofErr w:type="spellStart"/>
      <w:r w:rsidRPr="001E4AB0">
        <w:rPr>
          <w:i/>
          <w:lang w:val="en-US"/>
        </w:rPr>
        <w:t>remove_last_connection</w:t>
      </w:r>
      <w:proofErr w:type="spellEnd"/>
      <w:r>
        <w:rPr>
          <w:lang w:val="en-US"/>
        </w:rPr>
        <w:t xml:space="preserve">: </w:t>
      </w:r>
      <w:r w:rsidR="005E2B90">
        <w:rPr>
          <w:lang w:val="en-US"/>
        </w:rPr>
        <w:t xml:space="preserve">deletes the last connection of the </w:t>
      </w:r>
      <w:r w:rsidR="005E2B90" w:rsidRPr="005E2B90">
        <w:rPr>
          <w:i/>
          <w:lang w:val="en-US"/>
        </w:rPr>
        <w:t>connections</w:t>
      </w:r>
      <w:r w:rsidR="005E2B90">
        <w:rPr>
          <w:lang w:val="en-US"/>
        </w:rPr>
        <w:t xml:space="preserve"> list and restores it in the </w:t>
      </w:r>
      <w:proofErr w:type="spellStart"/>
      <w:r w:rsidR="005E2B90" w:rsidRPr="005E2B90">
        <w:rPr>
          <w:i/>
          <w:lang w:val="en-US"/>
        </w:rPr>
        <w:t>restorable_connections</w:t>
      </w:r>
      <w:proofErr w:type="spellEnd"/>
      <w:r w:rsidR="005E2B90">
        <w:rPr>
          <w:lang w:val="en-US"/>
        </w:rPr>
        <w:t xml:space="preserve"> list to make it flexible for undo and redo.</w:t>
      </w:r>
    </w:p>
    <w:p w14:paraId="28E08D95" w14:textId="77777777" w:rsidR="007B2E45" w:rsidRDefault="006B7B51" w:rsidP="000C6615">
      <w:pPr>
        <w:pStyle w:val="Folgeabsatz"/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742F107" wp14:editId="2ED95B48">
            <wp:simplePos x="0" y="0"/>
            <wp:positionH relativeFrom="column">
              <wp:posOffset>3044825</wp:posOffset>
            </wp:positionH>
            <wp:positionV relativeFrom="paragraph">
              <wp:posOffset>804545</wp:posOffset>
            </wp:positionV>
            <wp:extent cx="2600325" cy="154876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nection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19A">
        <w:rPr>
          <w:noProof/>
        </w:rPr>
        <w:pict w14:anchorId="0AA22201">
          <v:shape id="_x0000_s1036" type="#_x0000_t202" style="position:absolute;left:0;text-align:left;margin-left:236.75pt;margin-top:217.9pt;width:204.75pt;height:23pt;z-index:251665408;mso-position-horizontal-relative:text;mso-position-vertical-relative:text" stroked="f">
            <v:textbox style="mso-next-textbox:#_x0000_s1036;mso-fit-shape-to-text:t" inset="0,0,0,0">
              <w:txbxContent>
                <w:p w14:paraId="68731145" w14:textId="77777777" w:rsidR="00D7733B" w:rsidRPr="004E5B94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1" w:name="_Toc489790458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4</w:t>
                    </w:r>
                  </w:fldSimple>
                  <w:r>
                    <w:t xml:space="preserve"> – Card Connection</w:t>
                  </w:r>
                  <w:bookmarkEnd w:id="11"/>
                </w:p>
              </w:txbxContent>
            </v:textbox>
            <w10:wrap type="topAndBottom"/>
          </v:shape>
        </w:pict>
      </w:r>
      <w:r w:rsidR="00BF419A">
        <w:rPr>
          <w:noProof/>
        </w:rPr>
        <w:pict w14:anchorId="5FD4AA70">
          <v:shape id="_x0000_s1035" type="#_x0000_t202" style="position:absolute;left:0;text-align:left;margin-left:-4.75pt;margin-top:213.7pt;width:221.4pt;height:23pt;z-index:251664384;mso-position-horizontal-relative:text;mso-position-vertical-relative:text" stroked="f">
            <v:textbox style="mso-next-textbox:#_x0000_s1035;mso-fit-shape-to-text:t" inset="0,0,0,0">
              <w:txbxContent>
                <w:p w14:paraId="74DFFABC" w14:textId="77777777" w:rsidR="00D7733B" w:rsidRPr="00EA0C75" w:rsidRDefault="00D7733B" w:rsidP="00D7733B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2" w:name="_Toc489790459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5</w:t>
                    </w:r>
                  </w:fldSimple>
                  <w:r>
                    <w:t xml:space="preserve"> – Card Connections</w:t>
                  </w:r>
                  <w:bookmarkEnd w:id="12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6089890C" wp14:editId="638FA0A3">
            <wp:simplePos x="0" y="0"/>
            <wp:positionH relativeFrom="column">
              <wp:posOffset>-31750</wp:posOffset>
            </wp:positionH>
            <wp:positionV relativeFrom="paragraph">
              <wp:posOffset>689610</wp:posOffset>
            </wp:positionV>
            <wp:extent cx="2811780" cy="1885950"/>
            <wp:effectExtent l="0" t="0" r="0" b="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nection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B2E45" w:rsidRPr="007B2E45">
        <w:rPr>
          <w:i/>
          <w:lang w:val="en-US"/>
        </w:rPr>
        <w:t>restore_connection</w:t>
      </w:r>
      <w:proofErr w:type="spellEnd"/>
      <w:r w:rsidR="007B2E45">
        <w:rPr>
          <w:lang w:val="en-US"/>
        </w:rPr>
        <w:t xml:space="preserve">: </w:t>
      </w:r>
      <w:r w:rsidR="00FB5269">
        <w:rPr>
          <w:lang w:val="en-US"/>
        </w:rPr>
        <w:t>restores the last deleted connection (if one exists) and adds it to the connections list for redo.</w:t>
      </w:r>
    </w:p>
    <w:p w14:paraId="7AD731B9" w14:textId="77777777" w:rsidR="00FB5269" w:rsidRDefault="00FB5269" w:rsidP="000C6615">
      <w:pPr>
        <w:pStyle w:val="Folgeabsatz"/>
        <w:ind w:firstLine="0"/>
        <w:rPr>
          <w:lang w:val="en-US"/>
        </w:rPr>
      </w:pPr>
      <w:proofErr w:type="spellStart"/>
      <w:r w:rsidRPr="00FB5269">
        <w:rPr>
          <w:i/>
          <w:lang w:val="en-US"/>
        </w:rPr>
        <w:lastRenderedPageBreak/>
        <w:t>get_centers</w:t>
      </w:r>
      <w:proofErr w:type="spellEnd"/>
      <w:r>
        <w:rPr>
          <w:lang w:val="en-US"/>
        </w:rPr>
        <w:t>: determines the centers of the two cards where a connection should be build.</w:t>
      </w:r>
    </w:p>
    <w:p w14:paraId="71F57803" w14:textId="77777777" w:rsidR="00D7733B" w:rsidRPr="000C6615" w:rsidRDefault="00D7733B" w:rsidP="000C6615">
      <w:pPr>
        <w:pStyle w:val="Folgeabsatz"/>
        <w:ind w:firstLine="0"/>
        <w:rPr>
          <w:lang w:val="en-US"/>
        </w:rPr>
      </w:pPr>
    </w:p>
    <w:p w14:paraId="30907A21" w14:textId="77777777" w:rsidR="00534182" w:rsidRDefault="00534182" w:rsidP="00534182">
      <w:pPr>
        <w:pStyle w:val="berschrift2"/>
        <w:rPr>
          <w:lang w:val="en-US"/>
        </w:rPr>
      </w:pPr>
      <w:bookmarkStart w:id="13" w:name="_Toc489790448"/>
      <w:r>
        <w:rPr>
          <w:lang w:val="en-US"/>
        </w:rPr>
        <w:t>card.py</w:t>
      </w:r>
      <w:bookmarkEnd w:id="13"/>
    </w:p>
    <w:p w14:paraId="446296A0" w14:textId="5981D646" w:rsidR="00BD1F17" w:rsidRPr="00BD1F17" w:rsidRDefault="00D7733B" w:rsidP="6ABD731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5E636BC5" wp14:editId="181271FF">
            <wp:simplePos x="0" y="0"/>
            <wp:positionH relativeFrom="margin">
              <wp:posOffset>-165100</wp:posOffset>
            </wp:positionH>
            <wp:positionV relativeFrom="paragraph">
              <wp:posOffset>1747520</wp:posOffset>
            </wp:positionV>
            <wp:extent cx="2943225" cy="18859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19A">
        <w:rPr>
          <w:noProof/>
        </w:rPr>
        <w:pict w14:anchorId="0D5DB373">
          <v:shape id="_x0000_s1032" type="#_x0000_t202" style="position:absolute;left:0;text-align:left;margin-left:-7.5pt;margin-top:287.55pt;width:231.75pt;height:.05pt;z-index:251661312;mso-position-horizontal-relative:text;mso-position-vertical-relative:text" stroked="f">
            <v:textbox style="mso-fit-shape-to-text:t" inset="0,0,0,0">
              <w:txbxContent>
                <w:p w14:paraId="44A3DBD5" w14:textId="77777777" w:rsidR="003F2777" w:rsidRPr="00FD0482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4" w:name="_Toc489790460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6</w:t>
                    </w:r>
                  </w:fldSimple>
                  <w:r>
                    <w:t xml:space="preserve"> – Standard Card Type</w:t>
                  </w:r>
                  <w:bookmarkEnd w:id="14"/>
                </w:p>
              </w:txbxContent>
            </v:textbox>
            <w10:wrap type="square"/>
          </v:shape>
        </w:pict>
      </w:r>
      <w:r w:rsidR="00063637">
        <w:rPr>
          <w:lang w:val="en-US"/>
        </w:rPr>
        <w:t xml:space="preserve">The </w:t>
      </w:r>
      <w:r w:rsidR="00063637" w:rsidRPr="6ABD7310">
        <w:rPr>
          <w:b/>
          <w:bCs/>
          <w:lang w:val="en-US"/>
        </w:rPr>
        <w:t>card.py</w:t>
      </w:r>
      <w:r w:rsidR="00063637">
        <w:rPr>
          <w:lang w:val="en-US"/>
        </w:rPr>
        <w:t xml:space="preserve"> script contains the card class, which is a </w:t>
      </w:r>
      <w:proofErr w:type="spellStart"/>
      <w:r w:rsidR="00063637" w:rsidRPr="6ABD7310">
        <w:rPr>
          <w:i/>
          <w:iCs/>
          <w:lang w:val="en-US"/>
        </w:rPr>
        <w:t>QFrame</w:t>
      </w:r>
      <w:proofErr w:type="spellEnd"/>
      <w:r w:rsidR="00063637">
        <w:rPr>
          <w:lang w:val="en-US"/>
        </w:rPr>
        <w:t xml:space="preserve">, representing the cards of the system. </w:t>
      </w:r>
      <w:r w:rsidR="00ED7F9D">
        <w:rPr>
          <w:lang w:val="en-US"/>
        </w:rPr>
        <w:t xml:space="preserve">The </w:t>
      </w:r>
      <w:r w:rsidR="00ED7F9D" w:rsidRPr="6ABD7310">
        <w:rPr>
          <w:i/>
          <w:iCs/>
          <w:lang w:val="en-US"/>
        </w:rPr>
        <w:t>__</w:t>
      </w:r>
      <w:proofErr w:type="spellStart"/>
      <w:r w:rsidR="00ED7F9D" w:rsidRPr="6ABD7310">
        <w:rPr>
          <w:i/>
          <w:iCs/>
          <w:lang w:val="en-US"/>
        </w:rPr>
        <w:t>init</w:t>
      </w:r>
      <w:proofErr w:type="spellEnd"/>
      <w:r w:rsidR="00ED7F9D" w:rsidRPr="6ABD7310">
        <w:rPr>
          <w:i/>
          <w:iCs/>
          <w:lang w:val="en-US"/>
        </w:rPr>
        <w:t>__</w:t>
      </w:r>
      <w:r w:rsidR="00ED7F9D">
        <w:rPr>
          <w:lang w:val="en-US"/>
        </w:rPr>
        <w:t xml:space="preserve"> function establishes the main properties of the </w:t>
      </w:r>
      <w:r w:rsidR="00ED7F9D" w:rsidRPr="6ABD7310">
        <w:rPr>
          <w:i/>
          <w:iCs/>
          <w:lang w:val="en-US"/>
        </w:rPr>
        <w:t>Card</w:t>
      </w:r>
      <w:r w:rsidR="00ED7F9D">
        <w:rPr>
          <w:lang w:val="en-US"/>
        </w:rPr>
        <w:t xml:space="preserve">s, such as </w:t>
      </w:r>
      <w:r w:rsidR="00ED7F9D" w:rsidRPr="6ABD7310">
        <w:rPr>
          <w:i/>
          <w:iCs/>
          <w:lang w:val="en-US"/>
        </w:rPr>
        <w:t>DEFAULT_COLOR</w:t>
      </w:r>
      <w:r w:rsidR="00ED7F9D">
        <w:rPr>
          <w:lang w:val="en-US"/>
        </w:rPr>
        <w:t xml:space="preserve"> or </w:t>
      </w:r>
      <w:proofErr w:type="spellStart"/>
      <w:r w:rsidR="00ED7F9D" w:rsidRPr="6ABD7310">
        <w:rPr>
          <w:i/>
          <w:iCs/>
          <w:lang w:val="en-US"/>
        </w:rPr>
        <w:t>available_colors</w:t>
      </w:r>
      <w:proofErr w:type="spellEnd"/>
      <w:r w:rsidR="00ED7F9D">
        <w:rPr>
          <w:lang w:val="en-US"/>
        </w:rPr>
        <w:t xml:space="preserve"> list.</w:t>
      </w:r>
      <w:r w:rsidR="007E68FA">
        <w:rPr>
          <w:lang w:val="en-US"/>
        </w:rPr>
        <w:t xml:space="preserve"> The </w:t>
      </w:r>
      <w:proofErr w:type="spellStart"/>
      <w:r w:rsidR="007E68FA" w:rsidRPr="6ABD7310">
        <w:rPr>
          <w:i/>
          <w:iCs/>
          <w:lang w:val="en-US"/>
        </w:rPr>
        <w:t>setup_ui</w:t>
      </w:r>
      <w:proofErr w:type="spellEnd"/>
      <w:r w:rsidR="007E68FA" w:rsidRPr="6ABD7310">
        <w:rPr>
          <w:i/>
          <w:iCs/>
          <w:lang w:val="en-US"/>
        </w:rPr>
        <w:t xml:space="preserve"> function</w:t>
      </w:r>
      <w:r w:rsidR="007E68FA">
        <w:rPr>
          <w:lang w:val="en-US"/>
        </w:rPr>
        <w:t xml:space="preserve"> creates the user interface of the created </w:t>
      </w:r>
      <w:r w:rsidR="007E68FA" w:rsidRPr="6ABD7310">
        <w:rPr>
          <w:i/>
          <w:iCs/>
          <w:lang w:val="en-US"/>
        </w:rPr>
        <w:t>Card</w:t>
      </w:r>
      <w:r w:rsidR="004D7337">
        <w:rPr>
          <w:lang w:val="en-US"/>
        </w:rPr>
        <w:t xml:space="preserve">, which contains a </w:t>
      </w:r>
      <w:proofErr w:type="spellStart"/>
      <w:r w:rsidR="004D7337" w:rsidRPr="6ABD7310">
        <w:rPr>
          <w:i/>
          <w:iCs/>
          <w:lang w:val="en-US"/>
        </w:rPr>
        <w:t>QLineEdit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6ABD7310">
        <w:rPr>
          <w:i/>
          <w:iCs/>
          <w:lang w:val="en-US"/>
        </w:rPr>
        <w:t>title_field</w:t>
      </w:r>
      <w:proofErr w:type="spellEnd"/>
      <w:r w:rsidR="004D7337">
        <w:rPr>
          <w:lang w:val="en-US"/>
        </w:rPr>
        <w:t xml:space="preserve"> and a </w:t>
      </w:r>
      <w:proofErr w:type="spellStart"/>
      <w:r w:rsidR="004D7337" w:rsidRPr="6ABD7310">
        <w:rPr>
          <w:i/>
          <w:iCs/>
          <w:lang w:val="en-US"/>
        </w:rPr>
        <w:t>QTextEdit</w:t>
      </w:r>
      <w:proofErr w:type="spellEnd"/>
      <w:r w:rsidR="004D7337">
        <w:rPr>
          <w:lang w:val="en-US"/>
        </w:rPr>
        <w:t xml:space="preserve"> </w:t>
      </w:r>
      <w:proofErr w:type="spellStart"/>
      <w:r w:rsidR="004D7337" w:rsidRPr="6ABD7310">
        <w:rPr>
          <w:i/>
          <w:iCs/>
          <w:lang w:val="en-US"/>
        </w:rPr>
        <w:t>content_field</w:t>
      </w:r>
      <w:proofErr w:type="spellEnd"/>
      <w:r w:rsidR="007E68FA">
        <w:rPr>
          <w:lang w:val="en-US"/>
        </w:rPr>
        <w:t>.</w:t>
      </w:r>
      <w:r w:rsidR="004D7337">
        <w:rPr>
          <w:lang w:val="en-US"/>
        </w:rPr>
        <w:t xml:space="preserve"> There is also a type of </w:t>
      </w:r>
      <w:r w:rsidR="004D7337" w:rsidRPr="6ABD7310">
        <w:rPr>
          <w:i/>
          <w:iCs/>
          <w:lang w:val="en-US"/>
        </w:rPr>
        <w:t>Card</w:t>
      </w:r>
      <w:r w:rsidR="004D7337">
        <w:rPr>
          <w:lang w:val="en-US"/>
        </w:rPr>
        <w:t xml:space="preserve"> where the </w:t>
      </w:r>
      <w:proofErr w:type="spellStart"/>
      <w:r w:rsidR="004D7337" w:rsidRPr="6ABD7310">
        <w:rPr>
          <w:i/>
          <w:iCs/>
          <w:lang w:val="en-US"/>
        </w:rPr>
        <w:t>has_text_field</w:t>
      </w:r>
      <w:proofErr w:type="spellEnd"/>
      <w:r w:rsidR="004D7337">
        <w:rPr>
          <w:lang w:val="en-US"/>
        </w:rPr>
        <w:t xml:space="preserve"> is </w:t>
      </w:r>
      <w:r w:rsidR="004D7337" w:rsidRPr="6ABD7310">
        <w:rPr>
          <w:i/>
          <w:iCs/>
          <w:lang w:val="en-US"/>
        </w:rPr>
        <w:t>False</w:t>
      </w:r>
      <w:r w:rsidR="004D7337">
        <w:rPr>
          <w:lang w:val="en-US"/>
        </w:rPr>
        <w:t xml:space="preserve">, and so there is only a </w:t>
      </w:r>
      <w:proofErr w:type="spellStart"/>
      <w:r w:rsidR="004D7337" w:rsidRPr="6ABD7310">
        <w:rPr>
          <w:i/>
          <w:iCs/>
          <w:lang w:val="en-US"/>
        </w:rPr>
        <w:t>title_field</w:t>
      </w:r>
      <w:proofErr w:type="spellEnd"/>
      <w:r w:rsidR="004D7337">
        <w:rPr>
          <w:lang w:val="en-US"/>
        </w:rPr>
        <w:t>.</w:t>
      </w:r>
      <w:r w:rsidR="004560F1">
        <w:rPr>
          <w:lang w:val="en-US"/>
        </w:rPr>
        <w:t xml:space="preserve"> The card type </w:t>
      </w:r>
      <w:proofErr w:type="gramStart"/>
      <w:r w:rsidR="004560F1">
        <w:rPr>
          <w:lang w:val="en-US"/>
        </w:rPr>
        <w:t>is switched</w:t>
      </w:r>
      <w:proofErr w:type="gramEnd"/>
      <w:r w:rsidR="004560F1">
        <w:rPr>
          <w:lang w:val="en-US"/>
        </w:rPr>
        <w:t xml:space="preserve"> in the </w:t>
      </w:r>
      <w:proofErr w:type="spellStart"/>
      <w:r w:rsidR="004560F1" w:rsidRPr="6ABD7310">
        <w:rPr>
          <w:i/>
          <w:iCs/>
          <w:lang w:val="en-US"/>
        </w:rPr>
        <w:t>toggle_type</w:t>
      </w:r>
      <w:proofErr w:type="spellEnd"/>
      <w:r w:rsidR="004560F1">
        <w:rPr>
          <w:lang w:val="en-US"/>
        </w:rPr>
        <w:t xml:space="preserve"> </w:t>
      </w:r>
      <w:r w:rsidR="00601DA8">
        <w:rPr>
          <w:lang w:val="en-US"/>
        </w:rPr>
        <w:t xml:space="preserve">and the particular </w:t>
      </w:r>
      <w:r w:rsidR="00601DA8" w:rsidRPr="6ABD7310">
        <w:rPr>
          <w:i/>
          <w:iCs/>
          <w:lang w:val="en-US"/>
        </w:rPr>
        <w:t>setup</w:t>
      </w:r>
      <w:r w:rsidR="00035C22" w:rsidRPr="6ABD7310">
        <w:rPr>
          <w:i/>
          <w:iCs/>
          <w:lang w:val="en-US"/>
        </w:rPr>
        <w:t>_</w:t>
      </w:r>
      <w:r w:rsidR="00035C22">
        <w:rPr>
          <w:lang w:val="en-US"/>
        </w:rPr>
        <w:t xml:space="preserve"> definitions</w:t>
      </w:r>
      <w:r w:rsidR="004560F1">
        <w:rPr>
          <w:lang w:val="en-US"/>
        </w:rPr>
        <w:t>.</w:t>
      </w:r>
    </w:p>
    <w:p w14:paraId="324BC1C4" w14:textId="77777777" w:rsidR="00AA2BFE" w:rsidRDefault="00BF419A" w:rsidP="00AA2BFE">
      <w:pPr>
        <w:pStyle w:val="Folgeabsatz"/>
        <w:ind w:firstLine="0"/>
        <w:rPr>
          <w:lang w:val="en-US"/>
        </w:rPr>
      </w:pPr>
      <w:r>
        <w:rPr>
          <w:noProof/>
        </w:rPr>
        <w:pict w14:anchorId="68031EFE">
          <v:shape id="_x0000_s1033" type="#_x0000_t202" style="position:absolute;left:0;text-align:left;margin-left:3.9pt;margin-top:134.1pt;width:245.25pt;height:23pt;z-index:251662336;mso-position-horizontal-relative:text;mso-position-vertical-relative:text" stroked="f">
            <v:textbox style="mso-fit-shape-to-text:t" inset="0,0,0,0">
              <w:txbxContent>
                <w:p w14:paraId="22C0935C" w14:textId="77777777" w:rsidR="003F2777" w:rsidRPr="003C138D" w:rsidRDefault="003F2777" w:rsidP="003F2777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5" w:name="_Toc489790461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7</w:t>
                    </w:r>
                  </w:fldSimple>
                  <w:r>
                    <w:t xml:space="preserve"> – Header Card Type</w:t>
                  </w:r>
                  <w:bookmarkEnd w:id="15"/>
                </w:p>
              </w:txbxContent>
            </v:textbox>
            <w10:wrap type="square"/>
          </v:shape>
        </w:pict>
      </w:r>
      <w:r w:rsidR="003F2777">
        <w:rPr>
          <w:noProof/>
        </w:rPr>
        <w:drawing>
          <wp:anchor distT="0" distB="0" distL="114300" distR="114300" simplePos="0" relativeHeight="251651072" behindDoc="0" locked="0" layoutInCell="1" allowOverlap="1" wp14:anchorId="067A46AE" wp14:editId="16AC02E1">
            <wp:simplePos x="0" y="0"/>
            <wp:positionH relativeFrom="margin">
              <wp:posOffset>2863850</wp:posOffset>
            </wp:positionH>
            <wp:positionV relativeFrom="paragraph">
              <wp:posOffset>320040</wp:posOffset>
            </wp:positionV>
            <wp:extent cx="3114675" cy="130492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d typ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CAD9" w14:textId="60ADD8FC" w:rsidR="004228A8" w:rsidRDefault="00BF419A" w:rsidP="6ABD7310">
      <w:pPr>
        <w:pStyle w:val="Folgeabsatz"/>
        <w:ind w:firstLine="0"/>
        <w:rPr>
          <w:lang w:val="en-US"/>
        </w:rPr>
      </w:pPr>
      <w:r>
        <w:rPr>
          <w:noProof/>
        </w:rPr>
        <w:pict w14:anchorId="2297016B">
          <v:shape id="_x0000_s1034" type="#_x0000_t202" style="position:absolute;left:0;text-align:left;margin-left:0;margin-top:277.45pt;width:425.15pt;height:42.8pt;z-index:251663360;mso-position-horizontal-relative:text;mso-position-vertical-relative:text" stroked="f">
            <v:textbox style="mso-next-textbox:#_x0000_s1034" inset="0,0,0,0">
              <w:txbxContent>
                <w:p w14:paraId="2786967B" w14:textId="77777777" w:rsidR="00711DBE" w:rsidRPr="00C572F7" w:rsidRDefault="00711DBE" w:rsidP="00711DBE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6" w:name="_Toc489790462"/>
                  <w:proofErr w:type="spellStart"/>
                  <w:r>
                    <w:t>Figure</w:t>
                  </w:r>
                  <w:proofErr w:type="spellEnd"/>
                  <w:r>
                    <w:t xml:space="preserve"> </w:t>
                  </w:r>
                  <w:fldSimple w:instr=" SEQ Abbildung \* ARABIC ">
                    <w:r w:rsidR="00665594">
                      <w:rPr>
                        <w:noProof/>
                      </w:rPr>
                      <w:t>8</w:t>
                    </w:r>
                  </w:fldSimple>
                  <w:r>
                    <w:t xml:space="preserve"> – Card Colors</w:t>
                  </w:r>
                  <w:bookmarkEnd w:id="16"/>
                </w:p>
              </w:txbxContent>
            </v:textbox>
            <w10:wrap type="square"/>
          </v:shape>
        </w:pict>
      </w:r>
      <w:r w:rsidR="00287F6A">
        <w:rPr>
          <w:noProof/>
        </w:rPr>
        <w:drawing>
          <wp:anchor distT="0" distB="0" distL="114300" distR="114300" simplePos="0" relativeHeight="251653120" behindDoc="0" locked="0" layoutInCell="1" allowOverlap="1" wp14:anchorId="0FF3074F" wp14:editId="5FF730E7">
            <wp:simplePos x="0" y="0"/>
            <wp:positionH relativeFrom="margin">
              <wp:posOffset>987425</wp:posOffset>
            </wp:positionH>
            <wp:positionV relativeFrom="paragraph">
              <wp:posOffset>1346200</wp:posOffset>
            </wp:positionV>
            <wp:extent cx="3429000" cy="1991995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lors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37C">
        <w:rPr>
          <w:lang w:val="en-US"/>
        </w:rPr>
        <w:t xml:space="preserve">The colors of the </w:t>
      </w:r>
      <w:r w:rsidR="00B8437C" w:rsidRPr="6ABD7310">
        <w:rPr>
          <w:i/>
          <w:iCs/>
          <w:lang w:val="en-US"/>
        </w:rPr>
        <w:t>Card</w:t>
      </w:r>
      <w:r w:rsidR="00B8437C">
        <w:rPr>
          <w:lang w:val="en-US"/>
        </w:rPr>
        <w:t xml:space="preserve">s </w:t>
      </w:r>
      <w:proofErr w:type="gramStart"/>
      <w:r w:rsidR="00B8437C">
        <w:rPr>
          <w:lang w:val="en-US"/>
        </w:rPr>
        <w:t>can be switched</w:t>
      </w:r>
      <w:proofErr w:type="gramEnd"/>
      <w:r w:rsidR="00B8437C">
        <w:rPr>
          <w:lang w:val="en-US"/>
        </w:rPr>
        <w:t xml:space="preserve"> by the </w:t>
      </w:r>
      <w:proofErr w:type="spellStart"/>
      <w:r w:rsidR="00B8437C" w:rsidRPr="6ABD7310">
        <w:rPr>
          <w:i/>
          <w:iCs/>
          <w:lang w:val="en-US"/>
        </w:rPr>
        <w:t>next_color</w:t>
      </w:r>
      <w:proofErr w:type="spellEnd"/>
      <w:r w:rsidR="00B8437C" w:rsidRPr="6ABD7310">
        <w:rPr>
          <w:i/>
          <w:iCs/>
          <w:lang w:val="en-US"/>
        </w:rPr>
        <w:t xml:space="preserve"> </w:t>
      </w:r>
      <w:r w:rsidR="00B8437C">
        <w:rPr>
          <w:lang w:val="en-US"/>
        </w:rPr>
        <w:t xml:space="preserve">and </w:t>
      </w:r>
      <w:proofErr w:type="spellStart"/>
      <w:r w:rsidR="00B8437C" w:rsidRPr="6ABD7310">
        <w:rPr>
          <w:i/>
          <w:iCs/>
          <w:lang w:val="en-US"/>
        </w:rPr>
        <w:t>previous_color</w:t>
      </w:r>
      <w:proofErr w:type="spellEnd"/>
      <w:r w:rsidR="00B8437C" w:rsidRPr="6ABD7310">
        <w:rPr>
          <w:i/>
          <w:iCs/>
          <w:lang w:val="en-US"/>
        </w:rPr>
        <w:t xml:space="preserve"> </w:t>
      </w:r>
      <w:r w:rsidR="00B8437C">
        <w:rPr>
          <w:lang w:val="en-US"/>
        </w:rPr>
        <w:t xml:space="preserve">definitions, </w:t>
      </w:r>
      <w:r w:rsidR="00B8437C" w:rsidRPr="0084476A">
        <w:rPr>
          <w:lang w:val="en-US"/>
        </w:rPr>
        <w:t xml:space="preserve">which handle this by iterating over the </w:t>
      </w:r>
      <w:proofErr w:type="spellStart"/>
      <w:r w:rsidR="0084476A" w:rsidRPr="0084476A">
        <w:rPr>
          <w:i/>
          <w:lang w:val="en-US"/>
        </w:rPr>
        <w:t>available_</w:t>
      </w:r>
      <w:r w:rsidR="00B8437C" w:rsidRPr="0084476A">
        <w:rPr>
          <w:i/>
          <w:iCs/>
          <w:lang w:val="en-US"/>
        </w:rPr>
        <w:t>colo</w:t>
      </w:r>
      <w:r w:rsidR="0084476A" w:rsidRPr="0084476A">
        <w:rPr>
          <w:i/>
          <w:iCs/>
          <w:lang w:val="en-US"/>
        </w:rPr>
        <w:t>rs</w:t>
      </w:r>
      <w:proofErr w:type="spellEnd"/>
      <w:r w:rsidR="00B8437C" w:rsidRPr="0084476A">
        <w:rPr>
          <w:lang w:val="en-US"/>
        </w:rPr>
        <w:t xml:space="preserve"> list.</w:t>
      </w:r>
      <w:r w:rsidR="004228A8" w:rsidRPr="004228A8">
        <w:rPr>
          <w:lang w:val="en-US"/>
        </w:rPr>
        <w:t xml:space="preserve"> </w:t>
      </w:r>
      <w:r w:rsidR="004228A8">
        <w:rPr>
          <w:lang w:val="en-US"/>
        </w:rPr>
        <w:t xml:space="preserve">Different looks of the </w:t>
      </w:r>
      <w:r w:rsidR="004228A8" w:rsidRPr="6ABD7310">
        <w:rPr>
          <w:i/>
          <w:iCs/>
          <w:lang w:val="en-US"/>
        </w:rPr>
        <w:t>Card</w:t>
      </w:r>
      <w:r w:rsidR="004228A8">
        <w:rPr>
          <w:lang w:val="en-US"/>
        </w:rPr>
        <w:t xml:space="preserve">s </w:t>
      </w:r>
      <w:proofErr w:type="gramStart"/>
      <w:r w:rsidR="004228A8">
        <w:rPr>
          <w:lang w:val="en-US"/>
        </w:rPr>
        <w:t>are handled</w:t>
      </w:r>
      <w:proofErr w:type="gramEnd"/>
      <w:r w:rsidR="004228A8">
        <w:rPr>
          <w:lang w:val="en-US"/>
        </w:rPr>
        <w:t xml:space="preserve"> over the </w:t>
      </w:r>
      <w:r w:rsidR="004228A8" w:rsidRPr="6ABD7310">
        <w:rPr>
          <w:i/>
          <w:iCs/>
          <w:lang w:val="en-US"/>
        </w:rPr>
        <w:t>stylesheet</w:t>
      </w:r>
      <w:r w:rsidR="004228A8">
        <w:rPr>
          <w:lang w:val="en-US"/>
        </w:rPr>
        <w:t xml:space="preserve">, manipulating </w:t>
      </w:r>
      <w:r w:rsidR="004228A8" w:rsidRPr="6ABD7310">
        <w:rPr>
          <w:i/>
          <w:iCs/>
          <w:lang w:val="en-US"/>
        </w:rPr>
        <w:t>color</w:t>
      </w:r>
      <w:r w:rsidR="004228A8">
        <w:rPr>
          <w:lang w:val="en-US"/>
        </w:rPr>
        <w:t xml:space="preserve">, </w:t>
      </w:r>
      <w:r w:rsidR="004228A8" w:rsidRPr="6ABD7310">
        <w:rPr>
          <w:i/>
          <w:iCs/>
          <w:lang w:val="en-US"/>
        </w:rPr>
        <w:t>border</w:t>
      </w:r>
      <w:r w:rsidR="004228A8">
        <w:rPr>
          <w:lang w:val="en-US"/>
        </w:rPr>
        <w:t xml:space="preserve"> and </w:t>
      </w:r>
      <w:r w:rsidR="004228A8" w:rsidRPr="6ABD7310">
        <w:rPr>
          <w:i/>
          <w:iCs/>
          <w:lang w:val="en-US"/>
        </w:rPr>
        <w:t>border</w:t>
      </w:r>
      <w:r w:rsidR="004228A8">
        <w:rPr>
          <w:lang w:val="en-US"/>
        </w:rPr>
        <w:t>-</w:t>
      </w:r>
      <w:r w:rsidR="004228A8" w:rsidRPr="6ABD7310">
        <w:rPr>
          <w:i/>
          <w:iCs/>
          <w:lang w:val="en-US"/>
        </w:rPr>
        <w:t>radius</w:t>
      </w:r>
      <w:r w:rsidR="004228A8">
        <w:rPr>
          <w:lang w:val="en-US"/>
        </w:rPr>
        <w:t>.</w:t>
      </w:r>
    </w:p>
    <w:p w14:paraId="7454C1FC" w14:textId="77777777" w:rsidR="00711DBE" w:rsidRPr="00711DBE" w:rsidRDefault="00711DBE" w:rsidP="00711DBE">
      <w:pPr>
        <w:rPr>
          <w:lang w:val="en-US"/>
        </w:rPr>
      </w:pPr>
    </w:p>
    <w:p w14:paraId="4A48C9B8" w14:textId="3B23D612" w:rsidR="00665594" w:rsidRDefault="0046104B" w:rsidP="6ABD7310">
      <w:pPr>
        <w:pStyle w:val="Folgeabsatz"/>
        <w:ind w:firstLine="0"/>
        <w:rPr>
          <w:lang w:val="en-US"/>
        </w:rPr>
      </w:pPr>
      <w:r>
        <w:rPr>
          <w:noProof/>
        </w:rPr>
        <w:pict w14:anchorId="03F70252">
          <v:shape id="_x0000_s1038" type="#_x0000_t202" style="position:absolute;left:0;text-align:left;margin-left:26.25pt;margin-top:213.4pt;width:174pt;height:23pt;z-index:251666432;mso-position-horizontal-relative:text;mso-position-vertical-relative:text" stroked="f">
            <v:textbox style="mso-fit-shape-to-text:t" inset="0,0,0,0">
              <w:txbxContent>
                <w:p w14:paraId="5074C183" w14:textId="77777777" w:rsidR="00665594" w:rsidRPr="008A5205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7" w:name="_Toc489790463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r w:rsidR="00BF419A">
                    <w:fldChar w:fldCharType="begin"/>
                  </w:r>
                  <w:r w:rsidR="00BF419A">
                    <w:instrText xml:space="preserve"> SEQ Abbildung \* ARABIC </w:instrText>
                  </w:r>
                  <w:r w:rsidR="00BF419A">
                    <w:fldChar w:fldCharType="separate"/>
                  </w:r>
                  <w:r w:rsidR="00665594">
                    <w:rPr>
                      <w:noProof/>
                    </w:rPr>
                    <w:t>10</w:t>
                  </w:r>
                  <w:r w:rsidR="00BF419A">
                    <w:rPr>
                      <w:noProof/>
                    </w:rPr>
                    <w:fldChar w:fldCharType="end"/>
                  </w:r>
                  <w:r w:rsidR="00665594">
                    <w:t xml:space="preserve"> – </w:t>
                  </w:r>
                  <w:proofErr w:type="spellStart"/>
                  <w:r w:rsidR="00665594">
                    <w:t>Focused</w:t>
                  </w:r>
                  <w:proofErr w:type="spellEnd"/>
                  <w:r w:rsidR="00665594">
                    <w:t xml:space="preserve"> Card</w:t>
                  </w:r>
                  <w:bookmarkEnd w:id="17"/>
                </w:p>
              </w:txbxContent>
            </v:textbox>
            <w10:wrap type="topAndBottom"/>
          </v:shape>
        </w:pic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7F09EE" wp14:editId="291BEC7B">
            <wp:simplePos x="0" y="0"/>
            <wp:positionH relativeFrom="column">
              <wp:posOffset>3035300</wp:posOffset>
            </wp:positionH>
            <wp:positionV relativeFrom="paragraph">
              <wp:posOffset>1206500</wp:posOffset>
            </wp:positionV>
            <wp:extent cx="2209800" cy="1415415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focused card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5BF3FF1" wp14:editId="2F4BE701">
            <wp:simplePos x="0" y="0"/>
            <wp:positionH relativeFrom="column">
              <wp:posOffset>301625</wp:posOffset>
            </wp:positionH>
            <wp:positionV relativeFrom="paragraph">
              <wp:posOffset>1182370</wp:posOffset>
            </wp:positionV>
            <wp:extent cx="2209800" cy="144526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cused card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B6B">
        <w:rPr>
          <w:lang w:val="en-US"/>
        </w:rPr>
        <w:t xml:space="preserve">Important </w:t>
      </w:r>
      <w:r w:rsidR="002038C1" w:rsidRPr="002038C1">
        <w:rPr>
          <w:lang w:val="en-US"/>
        </w:rPr>
        <w:t xml:space="preserve">actions </w:t>
      </w:r>
      <w:r w:rsidR="005A4B6B">
        <w:rPr>
          <w:lang w:val="en-US"/>
        </w:rPr>
        <w:t xml:space="preserve">of the </w:t>
      </w:r>
      <w:r w:rsidR="005A4B6B" w:rsidRPr="6ABD7310">
        <w:rPr>
          <w:i/>
          <w:iCs/>
          <w:lang w:val="en-US"/>
        </w:rPr>
        <w:t>Card</w:t>
      </w:r>
      <w:r w:rsidR="005A4B6B">
        <w:rPr>
          <w:lang w:val="en-US"/>
        </w:rPr>
        <w:t xml:space="preserve">s like </w:t>
      </w:r>
      <w:r w:rsidR="005A4B6B" w:rsidRPr="6ABD7310">
        <w:rPr>
          <w:i/>
          <w:iCs/>
          <w:lang w:val="en-US"/>
        </w:rPr>
        <w:t>delete</w:t>
      </w:r>
      <w:r w:rsidR="005A4B6B">
        <w:rPr>
          <w:lang w:val="en-US"/>
        </w:rPr>
        <w:t xml:space="preserve">, </w:t>
      </w:r>
      <w:r w:rsidR="005A4B6B" w:rsidRPr="6ABD7310">
        <w:rPr>
          <w:i/>
          <w:iCs/>
          <w:lang w:val="en-US"/>
        </w:rPr>
        <w:t>focus</w:t>
      </w:r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unfocus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move_to</w:t>
      </w:r>
      <w:proofErr w:type="spellEnd"/>
      <w:r w:rsidR="005A4B6B">
        <w:rPr>
          <w:lang w:val="en-US"/>
        </w:rPr>
        <w:t xml:space="preserve">, </w:t>
      </w:r>
      <w:proofErr w:type="spellStart"/>
      <w:r w:rsidR="005A4B6B" w:rsidRPr="6ABD7310">
        <w:rPr>
          <w:i/>
          <w:iCs/>
          <w:lang w:val="en-US"/>
        </w:rPr>
        <w:t>collides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with</w:t>
      </w:r>
      <w:proofErr w:type="spellEnd"/>
      <w:r w:rsidR="005A4B6B">
        <w:rPr>
          <w:lang w:val="en-US"/>
        </w:rPr>
        <w:t xml:space="preserve">, </w:t>
      </w:r>
      <w:r w:rsidR="005A4B6B" w:rsidRPr="6ABD7310">
        <w:rPr>
          <w:i/>
          <w:iCs/>
          <w:lang w:val="en-US"/>
        </w:rPr>
        <w:t>collides</w:t>
      </w:r>
      <w:r w:rsidR="005A4B6B">
        <w:rPr>
          <w:lang w:val="en-US"/>
        </w:rPr>
        <w:t xml:space="preserve"> and </w:t>
      </w:r>
      <w:proofErr w:type="spellStart"/>
      <w:r w:rsidR="005A4B6B" w:rsidRPr="6ABD7310">
        <w:rPr>
          <w:i/>
          <w:iCs/>
          <w:lang w:val="en-US"/>
        </w:rPr>
        <w:t>hits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window</w:t>
      </w:r>
      <w:r w:rsidR="005A4B6B">
        <w:rPr>
          <w:lang w:val="en-US"/>
        </w:rPr>
        <w:t>_</w:t>
      </w:r>
      <w:r w:rsidR="005A4B6B" w:rsidRPr="6ABD7310">
        <w:rPr>
          <w:i/>
          <w:iCs/>
          <w:lang w:val="en-US"/>
        </w:rPr>
        <w:t>frame</w:t>
      </w:r>
      <w:proofErr w:type="spellEnd"/>
      <w:r w:rsidR="005A4B6B">
        <w:rPr>
          <w:lang w:val="en-US"/>
        </w:rPr>
        <w:t xml:space="preserve"> </w:t>
      </w:r>
      <w:proofErr w:type="gramStart"/>
      <w:r w:rsidR="005A4B6B">
        <w:rPr>
          <w:lang w:val="en-US"/>
        </w:rPr>
        <w:t>are defined</w:t>
      </w:r>
      <w:proofErr w:type="gramEnd"/>
      <w:r w:rsidR="005A4B6B">
        <w:rPr>
          <w:lang w:val="en-US"/>
        </w:rPr>
        <w:t xml:space="preserve"> here. </w:t>
      </w:r>
      <w:r w:rsidR="00F43233">
        <w:rPr>
          <w:lang w:val="en-US"/>
        </w:rPr>
        <w:t xml:space="preserve">The </w:t>
      </w:r>
      <w:r w:rsidR="003E7563" w:rsidRPr="6ABD7310">
        <w:rPr>
          <w:i/>
          <w:iCs/>
          <w:lang w:val="en-US"/>
        </w:rPr>
        <w:t>(</w:t>
      </w:r>
      <w:proofErr w:type="gramStart"/>
      <w:r w:rsidR="003E7563" w:rsidRPr="6ABD7310">
        <w:rPr>
          <w:i/>
          <w:iCs/>
          <w:lang w:val="en-US"/>
        </w:rPr>
        <w:t>un)</w:t>
      </w:r>
      <w:proofErr w:type="gramEnd"/>
      <w:r w:rsidR="00F43233" w:rsidRPr="6ABD7310">
        <w:rPr>
          <w:i/>
          <w:iCs/>
          <w:lang w:val="en-US"/>
        </w:rPr>
        <w:t>focus</w:t>
      </w:r>
      <w:r w:rsidR="00F43233">
        <w:rPr>
          <w:lang w:val="en-US"/>
        </w:rPr>
        <w:t xml:space="preserve"> definitions are important for the interaction of the user (see </w:t>
      </w:r>
      <w:r w:rsidR="00F43233" w:rsidRPr="6ABD7310">
        <w:rPr>
          <w:b/>
          <w:bCs/>
          <w:lang w:val="en-US"/>
        </w:rPr>
        <w:t>5 Cheat Sheet</w:t>
      </w:r>
      <w:r w:rsidR="00F43233">
        <w:rPr>
          <w:lang w:val="en-US"/>
        </w:rPr>
        <w:t>)</w:t>
      </w:r>
      <w:r w:rsidR="003E7563">
        <w:rPr>
          <w:lang w:val="en-US"/>
        </w:rPr>
        <w:t xml:space="preserve">. </w:t>
      </w:r>
      <w:r w:rsidR="00043B7F">
        <w:rPr>
          <w:lang w:val="en-US"/>
        </w:rPr>
        <w:t xml:space="preserve">The </w:t>
      </w:r>
      <w:proofErr w:type="gramStart"/>
      <w:r w:rsidR="00043B7F" w:rsidRPr="6ABD7310">
        <w:rPr>
          <w:i/>
          <w:iCs/>
          <w:lang w:val="en-US"/>
        </w:rPr>
        <w:t>collision</w:t>
      </w:r>
      <w:r w:rsidR="00A25683">
        <w:rPr>
          <w:lang w:val="en-US"/>
        </w:rPr>
        <w:t>,</w:t>
      </w:r>
      <w:proofErr w:type="gramEnd"/>
      <w:r w:rsidR="00A25683">
        <w:rPr>
          <w:lang w:val="en-US"/>
        </w:rPr>
        <w:t xml:space="preserve"> </w:t>
      </w:r>
      <w:r w:rsidR="00A25683" w:rsidRPr="6ABD7310">
        <w:rPr>
          <w:i/>
          <w:iCs/>
          <w:lang w:val="en-US"/>
        </w:rPr>
        <w:t>hit</w:t>
      </w:r>
      <w:r w:rsidR="00043B7F">
        <w:rPr>
          <w:lang w:val="en-US"/>
        </w:rPr>
        <w:t xml:space="preserve"> and </w:t>
      </w:r>
      <w:r w:rsidR="00043B7F" w:rsidRPr="6ABD7310">
        <w:rPr>
          <w:i/>
          <w:iCs/>
          <w:lang w:val="en-US"/>
        </w:rPr>
        <w:t>move</w:t>
      </w:r>
      <w:r w:rsidR="00043B7F">
        <w:rPr>
          <w:lang w:val="en-US"/>
        </w:rPr>
        <w:t xml:space="preserve"> definitions are defining the movement and behavior of the </w:t>
      </w:r>
      <w:r w:rsidR="00043B7F" w:rsidRPr="6ABD7310">
        <w:rPr>
          <w:i/>
          <w:iCs/>
          <w:lang w:val="en-US"/>
        </w:rPr>
        <w:t>Card</w:t>
      </w:r>
      <w:r w:rsidR="00043B7F">
        <w:rPr>
          <w:lang w:val="en-US"/>
        </w:rPr>
        <w:t>s.</w:t>
      </w:r>
    </w:p>
    <w:p w14:paraId="35F81846" w14:textId="3F60104C" w:rsidR="00534182" w:rsidRDefault="0046104B" w:rsidP="00534182">
      <w:pPr>
        <w:pStyle w:val="berschrift2"/>
        <w:rPr>
          <w:lang w:val="en-US"/>
        </w:rPr>
      </w:pPr>
      <w:bookmarkStart w:id="18" w:name="_Toc489790449"/>
      <w:r>
        <w:rPr>
          <w:noProof/>
        </w:rPr>
        <w:pict w14:anchorId="2C178466">
          <v:shape id="_x0000_s1039" type="#_x0000_t202" style="position:absolute;left:0;text-align:left;margin-left:239pt;margin-top:122.05pt;width:174pt;height:23pt;z-index:251667456;mso-position-horizontal-relative:text;mso-position-vertical-relative:text" stroked="f">
            <v:textbox style="mso-fit-shape-to-text:t" inset="0,0,0,0">
              <w:txbxContent>
                <w:p w14:paraId="7757323E" w14:textId="77777777" w:rsidR="00665594" w:rsidRPr="00217551" w:rsidRDefault="00BC6816" w:rsidP="00665594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19" w:name="_Toc489790464"/>
                  <w:proofErr w:type="spellStart"/>
                  <w:r>
                    <w:t>Figure</w:t>
                  </w:r>
                  <w:proofErr w:type="spellEnd"/>
                  <w:r w:rsidR="00665594">
                    <w:t xml:space="preserve"> </w:t>
                  </w:r>
                  <w:r w:rsidR="00BF419A">
                    <w:fldChar w:fldCharType="begin"/>
                  </w:r>
                  <w:r w:rsidR="00BF419A">
                    <w:instrText xml:space="preserve"> SEQ Abbildung \* ARABIC </w:instrText>
                  </w:r>
                  <w:r w:rsidR="00BF419A">
                    <w:fldChar w:fldCharType="separate"/>
                  </w:r>
                  <w:r w:rsidR="00665594">
                    <w:rPr>
                      <w:noProof/>
                    </w:rPr>
                    <w:t>9</w:t>
                  </w:r>
                  <w:r w:rsidR="00BF419A">
                    <w:rPr>
                      <w:noProof/>
                    </w:rPr>
                    <w:fldChar w:fldCharType="end"/>
                  </w:r>
                  <w:r w:rsidR="00665594">
                    <w:t xml:space="preserve"> – </w:t>
                  </w:r>
                  <w:proofErr w:type="spellStart"/>
                  <w:r w:rsidR="00665594">
                    <w:t>Unfocused</w:t>
                  </w:r>
                  <w:proofErr w:type="spellEnd"/>
                  <w:r w:rsidR="00665594">
                    <w:t xml:space="preserve"> Card</w:t>
                  </w:r>
                  <w:bookmarkEnd w:id="19"/>
                </w:p>
              </w:txbxContent>
            </v:textbox>
            <w10:wrap type="topAndBottom"/>
          </v:shape>
        </w:pict>
      </w:r>
      <w:r w:rsidR="00534182">
        <w:rPr>
          <w:lang w:val="en-US"/>
        </w:rPr>
        <w:t>gestureclassifier.py</w:t>
      </w:r>
      <w:bookmarkEnd w:id="18"/>
    </w:p>
    <w:p w14:paraId="562E2100" w14:textId="3A2BBDF9" w:rsidR="00C90AA7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The code of the </w:t>
      </w:r>
      <w:proofErr w:type="spellStart"/>
      <w:r w:rsidRPr="6ABD7310">
        <w:rPr>
          <w:i/>
          <w:iCs/>
          <w:lang w:val="en-US"/>
        </w:rPr>
        <w:t>GestureClassifier</w:t>
      </w:r>
      <w:proofErr w:type="spellEnd"/>
      <w:r w:rsidRPr="6ABD7310">
        <w:rPr>
          <w:lang w:val="en-US"/>
        </w:rPr>
        <w:t xml:space="preserve"> is adapted and adjusted from results achieved in Assignment 8 and from the provided files in the course. The result is from the Team F2 – Ariane </w:t>
      </w:r>
      <w:proofErr w:type="spellStart"/>
      <w:r w:rsidRPr="6ABD7310">
        <w:rPr>
          <w:lang w:val="en-US"/>
        </w:rPr>
        <w:t>Demleitner</w:t>
      </w:r>
      <w:proofErr w:type="spellEnd"/>
      <w:r w:rsidRPr="6ABD7310">
        <w:rPr>
          <w:lang w:val="en-US"/>
        </w:rPr>
        <w:t xml:space="preserve"> and Sebastian </w:t>
      </w:r>
      <w:proofErr w:type="spellStart"/>
      <w:r w:rsidRPr="6ABD7310">
        <w:rPr>
          <w:lang w:val="en-US"/>
        </w:rPr>
        <w:t>Peiser</w:t>
      </w:r>
      <w:proofErr w:type="spellEnd"/>
      <w:r w:rsidRPr="6ABD7310">
        <w:rPr>
          <w:lang w:val="en-US"/>
        </w:rPr>
        <w:t xml:space="preserve">, who is also a Team Member of the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project.</w:t>
      </w:r>
    </w:p>
    <w:p w14:paraId="64BC8ABE" w14:textId="78B4E18D" w:rsidR="006A15E8" w:rsidRDefault="6ABD7310" w:rsidP="6ABD7310">
      <w:pPr>
        <w:pStyle w:val="Folgeabsatz"/>
        <w:ind w:firstLine="0"/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i/>
          <w:iCs/>
          <w:lang w:val="en-US"/>
        </w:rPr>
        <w:t>GestureClassifier</w:t>
      </w:r>
      <w:proofErr w:type="spellEnd"/>
      <w:r w:rsidRPr="6ABD7310">
        <w:rPr>
          <w:lang w:val="en-US"/>
        </w:rPr>
        <w:t xml:space="preserve"> contains the </w:t>
      </w:r>
      <w:r w:rsidRPr="6ABD7310">
        <w:rPr>
          <w:i/>
          <w:iCs/>
          <w:lang w:val="en-US"/>
        </w:rPr>
        <w:t>CATEGORIES</w:t>
      </w:r>
      <w:r w:rsidRPr="6ABD7310">
        <w:rPr>
          <w:lang w:val="en-US"/>
        </w:rPr>
        <w:t xml:space="preserve"> </w:t>
      </w:r>
      <w:r w:rsidRPr="6ABD7310">
        <w:rPr>
          <w:i/>
          <w:iCs/>
          <w:lang w:val="en-US"/>
        </w:rPr>
        <w:t>steady</w:t>
      </w:r>
      <w:r w:rsidRPr="6ABD7310">
        <w:rPr>
          <w:lang w:val="en-US"/>
        </w:rPr>
        <w:t xml:space="preserve"> and </w:t>
      </w:r>
      <w:r w:rsidRPr="6ABD7310">
        <w:rPr>
          <w:i/>
          <w:iCs/>
          <w:lang w:val="en-US"/>
        </w:rPr>
        <w:t>shake</w:t>
      </w:r>
      <w:r w:rsidRPr="6ABD7310">
        <w:rPr>
          <w:lang w:val="en-US"/>
        </w:rPr>
        <w:t xml:space="preserve">, which train the support vector machine with the two defined .csv files. The accelerometer data from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 xml:space="preserve"> </w:t>
      </w:r>
      <w:proofErr w:type="gramStart"/>
      <w:r w:rsidRPr="6ABD7310">
        <w:rPr>
          <w:lang w:val="en-US"/>
        </w:rPr>
        <w:t>is compared</w:t>
      </w:r>
      <w:proofErr w:type="gramEnd"/>
      <w:r w:rsidRPr="6ABD7310">
        <w:rPr>
          <w:lang w:val="en-US"/>
        </w:rPr>
        <w:t xml:space="preserve"> to the trained data and detects a possible </w:t>
      </w:r>
      <w:r w:rsidRPr="6ABD7310">
        <w:rPr>
          <w:i/>
          <w:iCs/>
          <w:lang w:val="en-US"/>
        </w:rPr>
        <w:t>shake gesture</w:t>
      </w:r>
      <w:r w:rsidRPr="6ABD7310">
        <w:rPr>
          <w:lang w:val="en-US"/>
        </w:rPr>
        <w:t>.</w:t>
      </w:r>
    </w:p>
    <w:p w14:paraId="4E3DC5C6" w14:textId="28BCEA32" w:rsidR="008303B5" w:rsidRPr="00D7482A" w:rsidRDefault="008303B5" w:rsidP="008303B5">
      <w:pPr>
        <w:rPr>
          <w:lang w:val="en-US"/>
        </w:rPr>
      </w:pPr>
      <w:r w:rsidRPr="6ABD7310">
        <w:rPr>
          <w:lang w:val="en-US"/>
        </w:rPr>
        <w:t xml:space="preserve">This shake.csv file contains the values for classifying the </w:t>
      </w:r>
      <w:r w:rsidRPr="6ABD7310">
        <w:rPr>
          <w:i/>
          <w:iCs/>
          <w:lang w:val="en-US"/>
        </w:rPr>
        <w:t>shake gesture</w:t>
      </w:r>
      <w:r w:rsidRPr="6ABD7310">
        <w:rPr>
          <w:lang w:val="en-US"/>
        </w:rPr>
        <w:t xml:space="preserve"> with the </w:t>
      </w:r>
      <w:r w:rsidRPr="6ABD7310">
        <w:rPr>
          <w:b/>
          <w:bCs/>
          <w:lang w:val="en-US"/>
        </w:rPr>
        <w:t>gestureclassifier.py</w:t>
      </w:r>
      <w:r w:rsidRPr="6ABD7310">
        <w:rPr>
          <w:lang w:val="en-US"/>
        </w:rPr>
        <w:t xml:space="preserve"> script. </w:t>
      </w:r>
      <w:r w:rsidRPr="00894DD4">
        <w:rPr>
          <w:lang w:val="en-US"/>
        </w:rPr>
        <w:t xml:space="preserve">The </w:t>
      </w:r>
      <w:r w:rsidRPr="00894DD4">
        <w:rPr>
          <w:b/>
          <w:bCs/>
          <w:lang w:val="en-US"/>
        </w:rPr>
        <w:t>steady.csv</w:t>
      </w:r>
      <w:r w:rsidR="00894DD4" w:rsidRPr="00894DD4">
        <w:rPr>
          <w:lang w:val="en-US"/>
        </w:rPr>
        <w:t xml:space="preserve"> file contains </w:t>
      </w:r>
      <w:r w:rsidRPr="00894DD4">
        <w:rPr>
          <w:lang w:val="en-US"/>
        </w:rPr>
        <w:t>dat</w:t>
      </w:r>
      <w:r w:rsidR="00894DD4">
        <w:rPr>
          <w:lang w:val="en-US"/>
        </w:rPr>
        <w:t xml:space="preserve">a when the </w:t>
      </w:r>
      <w:proofErr w:type="spellStart"/>
      <w:r w:rsidR="00894DD4">
        <w:rPr>
          <w:lang w:val="en-US"/>
        </w:rPr>
        <w:t>W</w:t>
      </w:r>
      <w:r w:rsidRPr="00894DD4">
        <w:rPr>
          <w:lang w:val="en-US"/>
        </w:rPr>
        <w:t>iimote</w:t>
      </w:r>
      <w:proofErr w:type="spellEnd"/>
      <w:r w:rsidRPr="00894DD4">
        <w:rPr>
          <w:lang w:val="en-US"/>
        </w:rPr>
        <w:t xml:space="preserve"> </w:t>
      </w:r>
      <w:proofErr w:type="gramStart"/>
      <w:r w:rsidRPr="00894DD4">
        <w:rPr>
          <w:lang w:val="en-US"/>
        </w:rPr>
        <w:t>is moved</w:t>
      </w:r>
      <w:proofErr w:type="gramEnd"/>
      <w:r w:rsidRPr="00894DD4">
        <w:rPr>
          <w:lang w:val="en-US"/>
        </w:rPr>
        <w:t xml:space="preserve"> </w:t>
      </w:r>
      <w:r w:rsidRPr="00894DD4">
        <w:rPr>
          <w:lang w:val="en-US"/>
        </w:rPr>
        <w:t xml:space="preserve">as </w:t>
      </w:r>
      <w:r w:rsidR="00A71BFE">
        <w:rPr>
          <w:lang w:val="en-US"/>
        </w:rPr>
        <w:t xml:space="preserve">its </w:t>
      </w:r>
      <w:r w:rsidRPr="00894DD4">
        <w:rPr>
          <w:lang w:val="en-US"/>
        </w:rPr>
        <w:t>standard movement is expected</w:t>
      </w:r>
      <w:r w:rsidRPr="00894DD4">
        <w:rPr>
          <w:lang w:val="en-US"/>
        </w:rPr>
        <w:t>.</w:t>
      </w:r>
    </w:p>
    <w:p w14:paraId="3FB1A205" w14:textId="1097327A" w:rsidR="00534182" w:rsidRDefault="00534182" w:rsidP="6ABD7310">
      <w:pPr>
        <w:pStyle w:val="berschrift2"/>
        <w:rPr>
          <w:lang w:val="en-US"/>
        </w:rPr>
      </w:pPr>
      <w:bookmarkStart w:id="20" w:name="_Toc489790450"/>
      <w:r w:rsidRPr="6ABD7310">
        <w:rPr>
          <w:highlight w:val="yellow"/>
          <w:lang w:val="en-US"/>
        </w:rPr>
        <w:t>vectortransform</w:t>
      </w:r>
      <w:r>
        <w:rPr>
          <w:lang w:val="en-US"/>
        </w:rPr>
        <w:t>.py</w:t>
      </w:r>
      <w:bookmarkEnd w:id="20"/>
    </w:p>
    <w:p w14:paraId="1258C444" w14:textId="77777777" w:rsidR="00C90AA7" w:rsidRDefault="6ABD7310" w:rsidP="6ABD7310">
      <w:pPr>
        <w:rPr>
          <w:lang w:val="en-US"/>
        </w:rPr>
      </w:pPr>
      <w:r w:rsidRPr="6ABD7310">
        <w:rPr>
          <w:lang w:val="en-US"/>
        </w:rPr>
        <w:t xml:space="preserve">Contains the class </w:t>
      </w:r>
      <w:commentRangeStart w:id="21"/>
      <w:proofErr w:type="spellStart"/>
      <w:r w:rsidRPr="6ABD7310">
        <w:rPr>
          <w:i/>
          <w:iCs/>
          <w:lang w:val="en-US"/>
        </w:rPr>
        <w:t>VectorTransform</w:t>
      </w:r>
      <w:commentRangeEnd w:id="21"/>
      <w:proofErr w:type="spellEnd"/>
      <w:r w:rsidR="004D614C">
        <w:commentReference w:id="21"/>
      </w:r>
      <w:r w:rsidRPr="6ABD7310">
        <w:rPr>
          <w:lang w:val="en-US"/>
        </w:rPr>
        <w:t xml:space="preserve"> </w:t>
      </w:r>
      <w:proofErr w:type="gramStart"/>
      <w:r w:rsidRPr="6ABD7310">
        <w:rPr>
          <w:lang w:val="en-US"/>
        </w:rPr>
        <w:t>which</w:t>
      </w:r>
      <w:proofErr w:type="gramEnd"/>
      <w:r w:rsidRPr="6ABD7310">
        <w:rPr>
          <w:lang w:val="en-US"/>
        </w:rPr>
        <w:t xml:space="preserve"> is used in the </w:t>
      </w:r>
      <w:r w:rsidRPr="6ABD7310">
        <w:rPr>
          <w:b/>
          <w:bCs/>
          <w:lang w:val="en-US"/>
        </w:rPr>
        <w:t xml:space="preserve">iplanpy.py </w:t>
      </w:r>
      <w:r w:rsidRPr="6ABD7310">
        <w:rPr>
          <w:lang w:val="en-US"/>
        </w:rPr>
        <w:t xml:space="preserve">file. The calculations in this file are adapted and adjusted from the provided </w:t>
      </w:r>
      <w:proofErr w:type="spellStart"/>
      <w:r w:rsidRPr="6ABD7310">
        <w:rPr>
          <w:i/>
          <w:iCs/>
          <w:lang w:val="en-US"/>
        </w:rPr>
        <w:t>Jupyter</w:t>
      </w:r>
      <w:proofErr w:type="spellEnd"/>
      <w:r w:rsidRPr="6ABD7310">
        <w:rPr>
          <w:i/>
          <w:iCs/>
          <w:lang w:val="en-US"/>
        </w:rPr>
        <w:t xml:space="preserve"> Notebook</w:t>
      </w:r>
      <w:r w:rsidRPr="6ABD7310">
        <w:rPr>
          <w:lang w:val="en-US"/>
        </w:rPr>
        <w:t xml:space="preserve"> files in the course.</w:t>
      </w:r>
    </w:p>
    <w:p w14:paraId="7C179E52" w14:textId="7397D4C7" w:rsidR="00B43480" w:rsidRPr="00263512" w:rsidRDefault="6ABD7310" w:rsidP="6ABD7310">
      <w:pPr>
        <w:pStyle w:val="Folgeabsatz"/>
        <w:ind w:firstLine="0"/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i/>
          <w:iCs/>
          <w:lang w:val="en-US"/>
        </w:rPr>
        <w:t>VectorTransform</w:t>
      </w:r>
      <w:proofErr w:type="spellEnd"/>
      <w:r w:rsidRPr="6ABD7310">
        <w:rPr>
          <w:i/>
          <w:iCs/>
          <w:lang w:val="en-US"/>
        </w:rPr>
        <w:t xml:space="preserve"> </w:t>
      </w:r>
      <w:r w:rsidRPr="6ABD7310">
        <w:rPr>
          <w:lang w:val="en-US"/>
        </w:rPr>
        <w:t xml:space="preserve">class handles the interpretation of the IR-sensor data of the </w:t>
      </w:r>
      <w:proofErr w:type="spellStart"/>
      <w:r w:rsidRPr="6ABD7310">
        <w:rPr>
          <w:lang w:val="en-US"/>
        </w:rPr>
        <w:t>Wiimote</w:t>
      </w:r>
      <w:proofErr w:type="spellEnd"/>
      <w:r w:rsidRPr="6ABD7310">
        <w:rPr>
          <w:lang w:val="en-US"/>
        </w:rPr>
        <w:t>.</w:t>
      </w:r>
    </w:p>
    <w:p w14:paraId="1B364537" w14:textId="77777777" w:rsidR="00534182" w:rsidRDefault="00534182" w:rsidP="00534182">
      <w:pPr>
        <w:pStyle w:val="berschrift2"/>
        <w:rPr>
          <w:lang w:val="en-US"/>
        </w:rPr>
      </w:pPr>
      <w:bookmarkStart w:id="22" w:name="_Toc489790451"/>
      <w:r>
        <w:rPr>
          <w:lang w:val="en-US"/>
        </w:rPr>
        <w:lastRenderedPageBreak/>
        <w:t>wiimote.py</w:t>
      </w:r>
      <w:bookmarkEnd w:id="22"/>
    </w:p>
    <w:p w14:paraId="6FAD6F36" w14:textId="77777777" w:rsidR="00C90AA7" w:rsidRDefault="00050D2B" w:rsidP="00C90AA7">
      <w:pPr>
        <w:rPr>
          <w:lang w:val="en-US"/>
        </w:rPr>
      </w:pPr>
      <w:r>
        <w:rPr>
          <w:lang w:val="en-US"/>
        </w:rPr>
        <w:t xml:space="preserve">This python script </w:t>
      </w:r>
      <w:proofErr w:type="gramStart"/>
      <w:r>
        <w:rPr>
          <w:lang w:val="en-US"/>
        </w:rPr>
        <w:t>wa</w:t>
      </w:r>
      <w:r w:rsidR="004C69A0">
        <w:rPr>
          <w:lang w:val="en-US"/>
        </w:rPr>
        <w:t>s provided</w:t>
      </w:r>
      <w:proofErr w:type="gramEnd"/>
      <w:r w:rsidR="004C69A0">
        <w:rPr>
          <w:lang w:val="en-US"/>
        </w:rPr>
        <w:t xml:space="preserve"> of the university lecturer of the course, Dr. Raphael </w:t>
      </w:r>
      <w:proofErr w:type="spellStart"/>
      <w:r w:rsidR="004C69A0">
        <w:rPr>
          <w:lang w:val="en-US"/>
        </w:rPr>
        <w:t>Wimmer</w:t>
      </w:r>
      <w:proofErr w:type="spellEnd"/>
      <w:r w:rsidR="004C69A0">
        <w:rPr>
          <w:lang w:val="en-US"/>
        </w:rPr>
        <w:t xml:space="preserve">. It is a </w:t>
      </w:r>
      <w:proofErr w:type="spellStart"/>
      <w:r w:rsidR="004C69A0">
        <w:rPr>
          <w:lang w:val="en-US"/>
        </w:rPr>
        <w:t>Wiimote</w:t>
      </w:r>
      <w:proofErr w:type="spellEnd"/>
      <w:r w:rsidR="004C69A0">
        <w:rPr>
          <w:lang w:val="en-US"/>
        </w:rPr>
        <w:t xml:space="preserve"> wrapper in in Python 3.</w:t>
      </w:r>
      <w:r w:rsidR="004C69A0">
        <w:rPr>
          <w:rStyle w:val="Funotenzeichen"/>
          <w:lang w:val="en-US"/>
        </w:rPr>
        <w:footnoteReference w:id="1"/>
      </w:r>
    </w:p>
    <w:p w14:paraId="3C14246E" w14:textId="77777777" w:rsidR="002B151C" w:rsidRPr="002B151C" w:rsidRDefault="002B151C" w:rsidP="002B151C">
      <w:pPr>
        <w:pStyle w:val="Folgeabsatz"/>
        <w:ind w:firstLine="0"/>
        <w:rPr>
          <w:lang w:val="en-US"/>
        </w:rPr>
      </w:pPr>
      <w:r>
        <w:rPr>
          <w:lang w:val="en-US"/>
        </w:rPr>
        <w:t xml:space="preserve">Based on this script it is able to handle the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callbacks in the </w:t>
      </w:r>
      <w:r>
        <w:rPr>
          <w:b/>
          <w:lang w:val="en-US"/>
        </w:rPr>
        <w:t>iplanpy.py</w:t>
      </w:r>
      <w:r>
        <w:rPr>
          <w:lang w:val="en-US"/>
        </w:rPr>
        <w:t xml:space="preserve"> main script.</w:t>
      </w:r>
    </w:p>
    <w:p w14:paraId="66EA0BBB" w14:textId="77777777" w:rsidR="00E478A1" w:rsidRDefault="00534182" w:rsidP="00F97878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23" w:name="_Toc489790452"/>
      <w:proofErr w:type="spellStart"/>
      <w:r>
        <w:rPr>
          <w:lang w:val="en-US"/>
        </w:rPr>
        <w:t>demo.chart</w:t>
      </w:r>
      <w:bookmarkEnd w:id="23"/>
      <w:proofErr w:type="spellEnd"/>
    </w:p>
    <w:p w14:paraId="1EE4E8BF" w14:textId="77777777" w:rsidR="00E97E36" w:rsidRPr="00E97E36" w:rsidRDefault="00FF30E4" w:rsidP="00E97E36">
      <w:pPr>
        <w:rPr>
          <w:lang w:val="en-US"/>
        </w:rPr>
      </w:pPr>
      <w:r>
        <w:rPr>
          <w:lang w:val="en-US"/>
        </w:rPr>
        <w:t xml:space="preserve">The </w:t>
      </w:r>
      <w:r w:rsidRPr="00FF30E4">
        <w:rPr>
          <w:b/>
          <w:lang w:val="en-US"/>
        </w:rPr>
        <w:t>.chart</w:t>
      </w:r>
      <w:r>
        <w:rPr>
          <w:lang w:val="en-US"/>
        </w:rPr>
        <w:t xml:space="preserve"> files represent the saved charts of the user. They </w:t>
      </w:r>
      <w:r w:rsidR="006137B9">
        <w:rPr>
          <w:lang w:val="en-US"/>
        </w:rPr>
        <w:t>encode the card</w:t>
      </w:r>
      <w:r w:rsidR="009C49D9">
        <w:rPr>
          <w:lang w:val="en-US"/>
        </w:rPr>
        <w:t xml:space="preserve"> </w:t>
      </w:r>
      <w:r w:rsidR="006137B9">
        <w:rPr>
          <w:lang w:val="en-US"/>
        </w:rPr>
        <w:t>and connection data of the saved chart</w:t>
      </w:r>
      <w:r w:rsidR="009C49D9">
        <w:rPr>
          <w:lang w:val="en-US"/>
        </w:rPr>
        <w:t xml:space="preserve"> in a csv-like format</w:t>
      </w:r>
      <w:r w:rsidR="006137B9">
        <w:rPr>
          <w:lang w:val="en-US"/>
        </w:rPr>
        <w:t xml:space="preserve"> and can be loaded to continue the work on previous (saved) ch</w:t>
      </w:r>
      <w:r w:rsidR="009C49D9">
        <w:rPr>
          <w:lang w:val="en-US"/>
        </w:rPr>
        <w:t>arts.</w:t>
      </w:r>
    </w:p>
    <w:p w14:paraId="792651E6" w14:textId="77777777" w:rsidR="00774993" w:rsidRDefault="00743184" w:rsidP="6ABD7310">
      <w:pPr>
        <w:pStyle w:val="berschrift1"/>
        <w:ind w:left="431" w:hanging="431"/>
        <w:jc w:val="left"/>
        <w:rPr>
          <w:lang w:val="en-US"/>
        </w:rPr>
      </w:pPr>
      <w:bookmarkStart w:id="24" w:name="_Toc489790453"/>
      <w:proofErr w:type="spellStart"/>
      <w:r w:rsidRPr="6ABD7310">
        <w:rPr>
          <w:highlight w:val="yellow"/>
          <w:lang w:val="en-US"/>
        </w:rPr>
        <w:t>IPlanPy</w:t>
      </w:r>
      <w:proofErr w:type="spellEnd"/>
      <w:r w:rsidRPr="6ABD7310">
        <w:rPr>
          <w:highlight w:val="yellow"/>
          <w:lang w:val="en-US"/>
        </w:rPr>
        <w:t>-Team Collaboration</w:t>
      </w:r>
      <w:bookmarkEnd w:id="24"/>
    </w:p>
    <w:p w14:paraId="51B574BA" w14:textId="225956CF" w:rsidR="00743184" w:rsidRPr="00743184" w:rsidRDefault="6ABD7310" w:rsidP="6ABD7310">
      <w:pPr>
        <w:rPr>
          <w:lang w:val="en-US"/>
        </w:rPr>
      </w:pPr>
      <w:r w:rsidRPr="6ABD7310">
        <w:rPr>
          <w:lang w:val="en-US"/>
        </w:rPr>
        <w:t xml:space="preserve">The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-Team </w:t>
      </w:r>
      <w:commentRangeStart w:id="25"/>
      <w:r w:rsidRPr="6ABD7310">
        <w:rPr>
          <w:lang w:val="en-US"/>
        </w:rPr>
        <w:t>contains</w:t>
      </w:r>
      <w:commentRangeEnd w:id="25"/>
      <w:r w:rsidR="00B748AD">
        <w:commentReference w:id="25"/>
      </w:r>
      <w:r w:rsidRPr="6ABD7310">
        <w:rPr>
          <w:lang w:val="en-US"/>
        </w:rPr>
        <w:t xml:space="preserve"> two People: Sebastian and Julia. I (Julia) did the implementation of the features and logic, which Sebastian revised. Sebastian also was responsible for implementing the </w:t>
      </w:r>
      <w:proofErr w:type="spellStart"/>
      <w:r w:rsidRPr="6ABD7310">
        <w:rPr>
          <w:i/>
          <w:iCs/>
          <w:lang w:val="en-US"/>
        </w:rPr>
        <w:t>VectorTransform</w:t>
      </w:r>
      <w:proofErr w:type="spellEnd"/>
      <w:r w:rsidRPr="6ABD7310">
        <w:rPr>
          <w:lang w:val="en-US"/>
        </w:rPr>
        <w:t xml:space="preserve"> class, the gesture recognition and the interaction with the user </w:t>
      </w:r>
      <w:proofErr w:type="gramStart"/>
      <w:r w:rsidRPr="6ABD7310">
        <w:rPr>
          <w:lang w:val="en-US"/>
        </w:rPr>
        <w:t>interface which</w:t>
      </w:r>
      <w:proofErr w:type="gramEnd"/>
      <w:r w:rsidRPr="6ABD7310">
        <w:rPr>
          <w:lang w:val="en-US"/>
        </w:rPr>
        <w:t xml:space="preserve"> he built. He made the video of the system, while I wrote the documentation. In general, it was a very good cooperation with big discussions, which helped on the whole project. We got a result we are proud of, because we think </w:t>
      </w:r>
      <w:proofErr w:type="spellStart"/>
      <w:r w:rsidRPr="6ABD7310">
        <w:rPr>
          <w:lang w:val="en-US"/>
        </w:rPr>
        <w:t>IPlanPy</w:t>
      </w:r>
      <w:proofErr w:type="spellEnd"/>
      <w:r w:rsidRPr="6ABD7310">
        <w:rPr>
          <w:lang w:val="en-US"/>
        </w:rPr>
        <w:t xml:space="preserve"> is an easy-to-use but useful product for everyone.</w:t>
      </w:r>
    </w:p>
    <w:p w14:paraId="5FB40491" w14:textId="77777777" w:rsidR="00EF5649" w:rsidRPr="00EF5649" w:rsidRDefault="00F2725B" w:rsidP="00441DEC">
      <w:pPr>
        <w:pStyle w:val="berschrift1"/>
        <w:pageBreakBefore/>
        <w:ind w:left="431" w:hanging="431"/>
        <w:jc w:val="left"/>
        <w:rPr>
          <w:lang w:val="en-US"/>
        </w:rPr>
      </w:pPr>
      <w:bookmarkStart w:id="26" w:name="_Toc489790454"/>
      <w:r>
        <w:rPr>
          <w:lang w:val="en-US"/>
        </w:rPr>
        <w:lastRenderedPageBreak/>
        <w:t>Cheat Sheet</w:t>
      </w:r>
      <w:bookmarkEnd w:id="26"/>
    </w:p>
    <w:p w14:paraId="5AFFD941" w14:textId="77777777" w:rsidR="00EF5649" w:rsidRDefault="00EF5649" w:rsidP="00EF5649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w14:paraId="6356BC76" w14:textId="77777777" w:rsidR="00C16520" w:rsidRPr="00C16520" w:rsidRDefault="00C16520" w:rsidP="00C16520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16520" w:rsidRPr="006B152E" w14:paraId="64FE3238" w14:textId="77777777" w:rsidTr="00C1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D304D54" w14:textId="77777777" w:rsidR="00C16520" w:rsidRDefault="00D540F9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14:paraId="3DB73DCC" w14:textId="77777777" w:rsidR="00D540F9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14:paraId="33A84038" w14:textId="77777777" w:rsidR="00C16520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w:rsidR="00AB79B0" w:rsidRPr="006B152E" w14:paraId="703FBE4D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8ED8646" w14:textId="77777777" w:rsidR="00AB79B0" w:rsidRDefault="00AB79B0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14:paraId="42EE2F0A" w14:textId="77777777" w:rsidR="00AB79B0" w:rsidRPr="002663BD" w:rsidRDefault="00AB79B0" w:rsidP="002663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14:paraId="40595848" w14:textId="77777777" w:rsidR="00AB79B0" w:rsidRPr="002663BD" w:rsidRDefault="00AB79B0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w:rsidR="00C16520" w:rsidRPr="006B152E" w14:paraId="3C5B8CDF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87D7831" w14:textId="77777777" w:rsidR="00C16520" w:rsidRPr="005609F4" w:rsidRDefault="005609F4" w:rsidP="00C16520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14:paraId="6860F0CE" w14:textId="77777777" w:rsidR="00C16520" w:rsidRPr="002663BD" w:rsidRDefault="005609F4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="008C1C01" w:rsidRPr="002663BD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14:paraId="0ACA491B" w14:textId="77777777" w:rsidR="005609F4" w:rsidRPr="002663BD" w:rsidRDefault="005609F4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="008C1C01" w:rsidRPr="002663BD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w:rsidR="00C16520" w:rsidRPr="006B152E" w14:paraId="44DF1973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6DFE75B1" w14:textId="77777777" w:rsidR="00C16520" w:rsidRDefault="00102CC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14:paraId="601BB89D" w14:textId="77777777" w:rsidR="00C16520" w:rsidRPr="002663BD" w:rsidRDefault="00D35F8F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14:paraId="6E34759F" w14:textId="77777777" w:rsidR="00D35F8F" w:rsidRPr="002663BD" w:rsidRDefault="00D35F8F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w:rsidR="00C16520" w:rsidRPr="006B152E" w14:paraId="79A6E106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205ECF5" w14:textId="77777777" w:rsidR="00C16520" w:rsidRDefault="008C1C01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14:paraId="20F6AE7C" w14:textId="77777777" w:rsidR="00C16520" w:rsidRPr="002663BD" w:rsidRDefault="008C1C01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14:paraId="729A1FBE" w14:textId="77777777" w:rsidR="008C1C01" w:rsidRPr="002663BD" w:rsidRDefault="008C1C01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w:rsidR="00C16520" w14:paraId="55AA5ABA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26A8F509" w14:textId="77777777" w:rsidR="00C16520" w:rsidRDefault="001F046E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14:paraId="7BB25F95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14:paraId="6D55DAE2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14:paraId="0760BC34" w14:textId="77777777"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14:paraId="37D92744" w14:textId="77777777" w:rsidR="00C16520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14:paraId="53DEE2E0" w14:textId="77777777" w:rsidR="001F046E" w:rsidRPr="002663BD" w:rsidRDefault="001F046E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w:rsidR="00C16520" w14:paraId="0D6AB641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2B63E0F9" w14:textId="77777777" w:rsidR="00C16520" w:rsidRDefault="00A62782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connection between two cards</w:t>
            </w:r>
          </w:p>
          <w:p w14:paraId="32F1327F" w14:textId="77777777" w:rsidR="004C6991" w:rsidRPr="004C6991" w:rsidRDefault="004C6991" w:rsidP="004C6991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14:paraId="25A1BD84" w14:textId="77777777" w:rsidR="00C16520" w:rsidRPr="002359B1" w:rsidRDefault="004C6991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14:paraId="2CCB055C" w14:textId="77777777" w:rsidR="004C6991" w:rsidRPr="002359B1" w:rsidRDefault="004C6991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w:rsidR="00C16520" w:rsidRPr="006B152E" w14:paraId="7ABF66AF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52A15BCF" w14:textId="77777777" w:rsidR="00C16520" w:rsidRDefault="006D3BC8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14:paraId="1EF8D019" w14:textId="77777777" w:rsidR="006E231D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14:paraId="6344742E" w14:textId="77777777" w:rsidR="00C16520" w:rsidRPr="002359B1" w:rsidRDefault="006E231D" w:rsidP="006E11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EF74B7" w:rsidRPr="002359B1">
              <w:rPr>
                <w:sz w:val="20"/>
                <w:lang w:val="en-US"/>
              </w:rPr>
              <w:t xml:space="preserve"> Focus card + </w:t>
            </w:r>
            <w:r w:rsidR="00A62782" w:rsidRPr="002359B1">
              <w:rPr>
                <w:sz w:val="20"/>
                <w:lang w:val="en-US"/>
              </w:rPr>
              <w:t>sh</w:t>
            </w:r>
            <w:r w:rsidR="006E11AF">
              <w:rPr>
                <w:sz w:val="20"/>
                <w:lang w:val="en-US"/>
              </w:rPr>
              <w:t>ake</w:t>
            </w:r>
            <w:r w:rsidR="00EF74B7" w:rsidRPr="002359B1">
              <w:rPr>
                <w:sz w:val="20"/>
                <w:lang w:val="en-US"/>
              </w:rPr>
              <w:t xml:space="preserve"> gesture</w:t>
            </w:r>
          </w:p>
        </w:tc>
      </w:tr>
      <w:tr w:rsidR="00C16520" w:rsidRPr="006B152E" w14:paraId="1876E334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31144A86" w14:textId="77777777" w:rsidR="00C16520" w:rsidRDefault="0023018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14:paraId="0B180830" w14:textId="77777777" w:rsidR="00C16520" w:rsidRPr="002359B1" w:rsidRDefault="002301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="00611933" w:rsidRPr="002359B1">
              <w:rPr>
                <w:sz w:val="20"/>
                <w:lang w:val="en-US"/>
              </w:rPr>
              <w:t xml:space="preserve"> + new chart name + Click “Save”</w:t>
            </w:r>
          </w:p>
          <w:p w14:paraId="0ABFA713" w14:textId="77777777" w:rsidR="00230183" w:rsidRPr="002359B1" w:rsidRDefault="002301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="00611933" w:rsidRPr="002359B1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w:rsidR="00230183" w:rsidRPr="006B152E" w14:paraId="7CC372FA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51FF6BFB" w14:textId="77777777" w:rsidR="00230183" w:rsidRDefault="003B182F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14:paraId="3FBC1173" w14:textId="77777777" w:rsidR="00230183" w:rsidRPr="002359B1" w:rsidRDefault="00611933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="00DE0B27" w:rsidRPr="002359B1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="00DE0B27" w:rsidRPr="002359B1">
              <w:rPr>
                <w:sz w:val="20"/>
                <w:lang w:val="en-US"/>
              </w:rPr>
              <w:t xml:space="preserve"> select chart + click “Load”</w:t>
            </w:r>
          </w:p>
          <w:p w14:paraId="224A6EE6" w14:textId="77777777" w:rsidR="00B3168D" w:rsidRPr="002359B1" w:rsidRDefault="00B55A83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894277" w:rsidRPr="002359B1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w:rsidR="00894277" w:rsidRPr="006B152E" w14:paraId="6C5EFF27" w14:textId="77777777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106BFC1C" w14:textId="77777777" w:rsidR="00894277" w:rsidRDefault="00C406FA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14:paraId="2ACE55C3" w14:textId="77777777" w:rsidR="00894277" w:rsidRPr="002359B1" w:rsidRDefault="00B55A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14:paraId="4E15AEBC" w14:textId="77777777" w:rsidR="00B55A83" w:rsidRPr="002359B1" w:rsidRDefault="00B55A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w:rsidR="00235917" w:rsidRPr="006B152E" w14:paraId="06CE531E" w14:textId="77777777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14:paraId="30B0731F" w14:textId="77777777" w:rsidR="00235917" w:rsidRDefault="00235917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14:paraId="7F7F70DF" w14:textId="77777777" w:rsidR="002359B1" w:rsidRPr="002359B1" w:rsidRDefault="00235917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="00FA2105" w:rsidRPr="002359B1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="00FA2105" w:rsidRPr="002359B1">
              <w:rPr>
                <w:sz w:val="20"/>
                <w:lang w:val="en-US"/>
              </w:rPr>
              <w:t>Wiimote</w:t>
            </w:r>
            <w:proofErr w:type="spellEnd"/>
            <w:r w:rsidR="00FA2105" w:rsidRPr="002359B1">
              <w:rPr>
                <w:sz w:val="20"/>
                <w:lang w:val="en-US"/>
              </w:rPr>
              <w:t xml:space="preserve"> + Click “Connect”</w:t>
            </w:r>
          </w:p>
          <w:p w14:paraId="3FAF87C5" w14:textId="77777777" w:rsidR="002359B1" w:rsidRPr="002359B1" w:rsidRDefault="002359B1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w14:paraId="3EBD5615" w14:textId="77777777" w:rsidR="00DB183F" w:rsidRPr="00921C35" w:rsidRDefault="00DB183F" w:rsidP="00C16520">
      <w:pPr>
        <w:spacing w:line="240" w:lineRule="auto"/>
        <w:jc w:val="left"/>
        <w:rPr>
          <w:lang w:val="en-US"/>
        </w:rPr>
      </w:pPr>
    </w:p>
    <w:sectPr w:rsidR="00DB183F" w:rsidRPr="00921C35" w:rsidSect="000147EF">
      <w:headerReference w:type="default" r:id="rId32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1" w:author="Sebastian Peiser" w:date="2017-08-05T18:51:00Z" w:initials="SP">
    <w:p w14:paraId="3FC513A8" w14:textId="5190E355" w:rsidR="6ABD7310" w:rsidRDefault="6ABD7310">
      <w:r>
        <w:annotationRef/>
      </w:r>
      <w:r>
        <w:t>kann man noch hinzufügen:</w:t>
      </w:r>
    </w:p>
    <w:p w14:paraId="41A26DD6" w14:textId="0DED2F02" w:rsidR="6ABD7310" w:rsidRDefault="6ABD7310">
      <w:r>
        <w:t xml:space="preserve">filterung der daten:  mindestens vier signale müssen erkannt werden, sonst passiert nix. Dann: sortieren aufsteigend nach "size" (stärkste signale folglich zuerst) man kann davon </w:t>
      </w:r>
      <w:proofErr w:type="gramStart"/>
      <w:r>
        <w:t>ausgehen</w:t>
      </w:r>
      <w:proofErr w:type="gramEnd"/>
      <w:r>
        <w:t xml:space="preserve"> dass die leds das stärkste signal abgeben.</w:t>
      </w:r>
    </w:p>
    <w:p w14:paraId="49D4F690" w14:textId="2ACAF93B" w:rsidR="6ABD7310" w:rsidRDefault="6ABD7310">
      <w:r>
        <w:t>dann: sortieren aufsteigend nach y wert. von den ersten vier werten sind also die ersten beiden die unteren leds, die letzten beiden die oberen. dann muss evtl nur noch getauscht werden um die punkte richtig zuzuweisen</w:t>
      </w:r>
    </w:p>
  </w:comment>
  <w:comment w:id="25" w:author="Sebastian Peiser" w:date="2017-08-05T19:12:00Z" w:initials="SP">
    <w:p w14:paraId="7A897E5A" w14:textId="76761070" w:rsidR="6ABD7310" w:rsidRDefault="6ABD7310">
      <w:r>
        <w:annotationRef/>
      </w:r>
      <w:proofErr w:type="gramStart"/>
      <w:r>
        <w:t>wär</w:t>
      </w:r>
      <w:proofErr w:type="gramEnd"/>
      <w:r>
        <w:t xml:space="preserve"> nicht eine Tabelle leichter? Und egal in welcher form wir das machen, sollten wir die arbeitsteilung nicht bissl feingliedriger machen?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D4F690" w15:done="0"/>
  <w15:commentEx w15:paraId="7A897E5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F65B7" w14:textId="77777777" w:rsidR="00BF419A" w:rsidRDefault="00BF419A" w:rsidP="00793C70">
      <w:pPr>
        <w:spacing w:line="240" w:lineRule="auto"/>
      </w:pPr>
      <w:r>
        <w:separator/>
      </w:r>
    </w:p>
  </w:endnote>
  <w:endnote w:type="continuationSeparator" w:id="0">
    <w:p w14:paraId="1157A29F" w14:textId="77777777" w:rsidR="00BF419A" w:rsidRDefault="00BF419A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1C2B2" w14:textId="77777777" w:rsidR="00BF419A" w:rsidRDefault="00BF419A" w:rsidP="00793C70">
      <w:pPr>
        <w:spacing w:line="240" w:lineRule="auto"/>
      </w:pPr>
      <w:r>
        <w:separator/>
      </w:r>
    </w:p>
  </w:footnote>
  <w:footnote w:type="continuationSeparator" w:id="0">
    <w:p w14:paraId="24E566CC" w14:textId="77777777" w:rsidR="00BF419A" w:rsidRDefault="00BF419A" w:rsidP="00793C70">
      <w:pPr>
        <w:spacing w:line="240" w:lineRule="auto"/>
      </w:pPr>
      <w:r>
        <w:continuationSeparator/>
      </w:r>
    </w:p>
  </w:footnote>
  <w:footnote w:id="1">
    <w:p w14:paraId="2C478404" w14:textId="77777777" w:rsidR="004C69A0" w:rsidRPr="002B151C" w:rsidRDefault="004C69A0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2B151C">
        <w:rPr>
          <w:lang w:val="en-US"/>
        </w:rPr>
        <w:t xml:space="preserve"> </w:t>
      </w:r>
      <w:r>
        <w:rPr>
          <w:lang w:val="en-US"/>
        </w:rPr>
        <w:t xml:space="preserve">Copyright © 2014 Raphael </w:t>
      </w:r>
      <w:proofErr w:type="spellStart"/>
      <w:r>
        <w:rPr>
          <w:lang w:val="en-US"/>
        </w:rPr>
        <w:t>Wimmer</w:t>
      </w:r>
      <w:proofErr w:type="spellEnd"/>
      <w:r w:rsidR="009E60A5">
        <w:rPr>
          <w:lang w:val="en-US"/>
        </w:rPr>
        <w:t xml:space="preserve"> &lt;Raphael.wimmer@ur.de&gt;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69709" w14:textId="77777777" w:rsidR="004D5DB4" w:rsidRDefault="004D5DB4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Peiser">
    <w15:presenceInfo w15:providerId="Windows Live" w15:userId="4cea86c3c0b15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06313"/>
    <w:rsid w:val="000147EF"/>
    <w:rsid w:val="000158A1"/>
    <w:rsid w:val="000221F6"/>
    <w:rsid w:val="000238C8"/>
    <w:rsid w:val="00024CDE"/>
    <w:rsid w:val="00025628"/>
    <w:rsid w:val="00027DF3"/>
    <w:rsid w:val="000327AF"/>
    <w:rsid w:val="00035C22"/>
    <w:rsid w:val="00041F6A"/>
    <w:rsid w:val="00043B7F"/>
    <w:rsid w:val="000441C2"/>
    <w:rsid w:val="00050D2B"/>
    <w:rsid w:val="00053081"/>
    <w:rsid w:val="00060614"/>
    <w:rsid w:val="00061006"/>
    <w:rsid w:val="000635BB"/>
    <w:rsid w:val="00063637"/>
    <w:rsid w:val="00070B8E"/>
    <w:rsid w:val="00071BCD"/>
    <w:rsid w:val="00094B7C"/>
    <w:rsid w:val="000951CC"/>
    <w:rsid w:val="00095FC9"/>
    <w:rsid w:val="000A57D9"/>
    <w:rsid w:val="000A5989"/>
    <w:rsid w:val="000A6226"/>
    <w:rsid w:val="000A788A"/>
    <w:rsid w:val="000B2460"/>
    <w:rsid w:val="000B2A02"/>
    <w:rsid w:val="000B3525"/>
    <w:rsid w:val="000B59DB"/>
    <w:rsid w:val="000B64E0"/>
    <w:rsid w:val="000C0FBF"/>
    <w:rsid w:val="000C6615"/>
    <w:rsid w:val="000C6D6D"/>
    <w:rsid w:val="000D140C"/>
    <w:rsid w:val="000D1F64"/>
    <w:rsid w:val="000D2DCD"/>
    <w:rsid w:val="000D701D"/>
    <w:rsid w:val="000E43A5"/>
    <w:rsid w:val="000E6647"/>
    <w:rsid w:val="000F7F88"/>
    <w:rsid w:val="001004EC"/>
    <w:rsid w:val="00100A42"/>
    <w:rsid w:val="00100DDC"/>
    <w:rsid w:val="00102CC3"/>
    <w:rsid w:val="001077AC"/>
    <w:rsid w:val="0011740C"/>
    <w:rsid w:val="00117666"/>
    <w:rsid w:val="00123F16"/>
    <w:rsid w:val="001243A4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849"/>
    <w:rsid w:val="00165B19"/>
    <w:rsid w:val="00166442"/>
    <w:rsid w:val="00175BC2"/>
    <w:rsid w:val="00183A6E"/>
    <w:rsid w:val="0018645D"/>
    <w:rsid w:val="00190600"/>
    <w:rsid w:val="001B169B"/>
    <w:rsid w:val="001B3246"/>
    <w:rsid w:val="001B342F"/>
    <w:rsid w:val="001B43A8"/>
    <w:rsid w:val="001C22FF"/>
    <w:rsid w:val="001C2C4B"/>
    <w:rsid w:val="001C4EF4"/>
    <w:rsid w:val="001C51C7"/>
    <w:rsid w:val="001C5370"/>
    <w:rsid w:val="001D0482"/>
    <w:rsid w:val="001D0647"/>
    <w:rsid w:val="001D11A4"/>
    <w:rsid w:val="001D77F7"/>
    <w:rsid w:val="001E250B"/>
    <w:rsid w:val="001E4AB0"/>
    <w:rsid w:val="001F046E"/>
    <w:rsid w:val="001F1258"/>
    <w:rsid w:val="001F1802"/>
    <w:rsid w:val="002038C1"/>
    <w:rsid w:val="002102BC"/>
    <w:rsid w:val="00211754"/>
    <w:rsid w:val="00213D5C"/>
    <w:rsid w:val="00230183"/>
    <w:rsid w:val="00231D50"/>
    <w:rsid w:val="00231F33"/>
    <w:rsid w:val="002333A0"/>
    <w:rsid w:val="00235917"/>
    <w:rsid w:val="002359B1"/>
    <w:rsid w:val="00235E04"/>
    <w:rsid w:val="00236384"/>
    <w:rsid w:val="002372B3"/>
    <w:rsid w:val="00240F84"/>
    <w:rsid w:val="002460D3"/>
    <w:rsid w:val="002468D3"/>
    <w:rsid w:val="00246EB0"/>
    <w:rsid w:val="002472F9"/>
    <w:rsid w:val="002556F1"/>
    <w:rsid w:val="00256171"/>
    <w:rsid w:val="0026308B"/>
    <w:rsid w:val="00263512"/>
    <w:rsid w:val="00265F21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87F6A"/>
    <w:rsid w:val="00292C22"/>
    <w:rsid w:val="002932C6"/>
    <w:rsid w:val="00294C6C"/>
    <w:rsid w:val="002A05F9"/>
    <w:rsid w:val="002A226D"/>
    <w:rsid w:val="002A56F9"/>
    <w:rsid w:val="002B151C"/>
    <w:rsid w:val="002B1621"/>
    <w:rsid w:val="002B1C08"/>
    <w:rsid w:val="002B1CD9"/>
    <w:rsid w:val="002B296A"/>
    <w:rsid w:val="002B4178"/>
    <w:rsid w:val="002C3999"/>
    <w:rsid w:val="002D1D47"/>
    <w:rsid w:val="002D529D"/>
    <w:rsid w:val="002D5530"/>
    <w:rsid w:val="002E0271"/>
    <w:rsid w:val="002E1141"/>
    <w:rsid w:val="002E4552"/>
    <w:rsid w:val="002F2312"/>
    <w:rsid w:val="002F63C4"/>
    <w:rsid w:val="00301722"/>
    <w:rsid w:val="003111CE"/>
    <w:rsid w:val="00313650"/>
    <w:rsid w:val="00353AA1"/>
    <w:rsid w:val="00355FE1"/>
    <w:rsid w:val="003564F2"/>
    <w:rsid w:val="00356A87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96EB7"/>
    <w:rsid w:val="003A0418"/>
    <w:rsid w:val="003A2F1A"/>
    <w:rsid w:val="003A6CFF"/>
    <w:rsid w:val="003B182F"/>
    <w:rsid w:val="003C1BEA"/>
    <w:rsid w:val="003C4212"/>
    <w:rsid w:val="003C6DC8"/>
    <w:rsid w:val="003C73A7"/>
    <w:rsid w:val="003D617E"/>
    <w:rsid w:val="003D6338"/>
    <w:rsid w:val="003E076B"/>
    <w:rsid w:val="003E6D83"/>
    <w:rsid w:val="003E72AB"/>
    <w:rsid w:val="003E7563"/>
    <w:rsid w:val="003E7EF2"/>
    <w:rsid w:val="003F0E9E"/>
    <w:rsid w:val="003F2777"/>
    <w:rsid w:val="004029EE"/>
    <w:rsid w:val="00403A81"/>
    <w:rsid w:val="00404F15"/>
    <w:rsid w:val="00412816"/>
    <w:rsid w:val="00413611"/>
    <w:rsid w:val="0041768C"/>
    <w:rsid w:val="00417DCF"/>
    <w:rsid w:val="004228A8"/>
    <w:rsid w:val="00422DD5"/>
    <w:rsid w:val="004238C9"/>
    <w:rsid w:val="00426089"/>
    <w:rsid w:val="00434478"/>
    <w:rsid w:val="0044157E"/>
    <w:rsid w:val="00441DEC"/>
    <w:rsid w:val="0044386E"/>
    <w:rsid w:val="00443D80"/>
    <w:rsid w:val="00445042"/>
    <w:rsid w:val="004527A9"/>
    <w:rsid w:val="00455D3E"/>
    <w:rsid w:val="004560F1"/>
    <w:rsid w:val="0046104B"/>
    <w:rsid w:val="0046456C"/>
    <w:rsid w:val="00466199"/>
    <w:rsid w:val="00466EBB"/>
    <w:rsid w:val="0046797B"/>
    <w:rsid w:val="00471F3A"/>
    <w:rsid w:val="00473095"/>
    <w:rsid w:val="00476E80"/>
    <w:rsid w:val="0047713D"/>
    <w:rsid w:val="00487433"/>
    <w:rsid w:val="004914E3"/>
    <w:rsid w:val="0049154E"/>
    <w:rsid w:val="004A1465"/>
    <w:rsid w:val="004A1608"/>
    <w:rsid w:val="004A65D9"/>
    <w:rsid w:val="004B0621"/>
    <w:rsid w:val="004C6991"/>
    <w:rsid w:val="004C69A0"/>
    <w:rsid w:val="004D05C4"/>
    <w:rsid w:val="004D06D8"/>
    <w:rsid w:val="004D1002"/>
    <w:rsid w:val="004D28FC"/>
    <w:rsid w:val="004D43AA"/>
    <w:rsid w:val="004D461D"/>
    <w:rsid w:val="004D5DB4"/>
    <w:rsid w:val="004D614C"/>
    <w:rsid w:val="004D6C40"/>
    <w:rsid w:val="004D7337"/>
    <w:rsid w:val="004E5092"/>
    <w:rsid w:val="004E709B"/>
    <w:rsid w:val="004F462E"/>
    <w:rsid w:val="004F6383"/>
    <w:rsid w:val="00513B11"/>
    <w:rsid w:val="00522EB4"/>
    <w:rsid w:val="00523DEF"/>
    <w:rsid w:val="005251FD"/>
    <w:rsid w:val="00530D0E"/>
    <w:rsid w:val="00534182"/>
    <w:rsid w:val="0054109F"/>
    <w:rsid w:val="005424BD"/>
    <w:rsid w:val="00542A31"/>
    <w:rsid w:val="00550C99"/>
    <w:rsid w:val="00551544"/>
    <w:rsid w:val="005609F4"/>
    <w:rsid w:val="005626D3"/>
    <w:rsid w:val="005640B7"/>
    <w:rsid w:val="00571129"/>
    <w:rsid w:val="00576C4B"/>
    <w:rsid w:val="00582B1F"/>
    <w:rsid w:val="00582BBD"/>
    <w:rsid w:val="00585138"/>
    <w:rsid w:val="005865E1"/>
    <w:rsid w:val="00586BFA"/>
    <w:rsid w:val="00587CFF"/>
    <w:rsid w:val="00587E3F"/>
    <w:rsid w:val="00590D59"/>
    <w:rsid w:val="00595925"/>
    <w:rsid w:val="005A0028"/>
    <w:rsid w:val="005A4B6B"/>
    <w:rsid w:val="005B2072"/>
    <w:rsid w:val="005B21EB"/>
    <w:rsid w:val="005B7C8C"/>
    <w:rsid w:val="005C05E7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2B90"/>
    <w:rsid w:val="005E40A7"/>
    <w:rsid w:val="005E63B3"/>
    <w:rsid w:val="005F03E8"/>
    <w:rsid w:val="005F1490"/>
    <w:rsid w:val="005F317F"/>
    <w:rsid w:val="00600EDA"/>
    <w:rsid w:val="00601DA8"/>
    <w:rsid w:val="00601E05"/>
    <w:rsid w:val="00604D73"/>
    <w:rsid w:val="00610A2A"/>
    <w:rsid w:val="00611933"/>
    <w:rsid w:val="006137B9"/>
    <w:rsid w:val="006179D5"/>
    <w:rsid w:val="00621172"/>
    <w:rsid w:val="00622065"/>
    <w:rsid w:val="006223CB"/>
    <w:rsid w:val="00623046"/>
    <w:rsid w:val="00624DC8"/>
    <w:rsid w:val="00636745"/>
    <w:rsid w:val="00642838"/>
    <w:rsid w:val="006515A6"/>
    <w:rsid w:val="00654CA9"/>
    <w:rsid w:val="00665594"/>
    <w:rsid w:val="0067315A"/>
    <w:rsid w:val="0068145C"/>
    <w:rsid w:val="00685037"/>
    <w:rsid w:val="00686B92"/>
    <w:rsid w:val="006A15E8"/>
    <w:rsid w:val="006B152E"/>
    <w:rsid w:val="006B2463"/>
    <w:rsid w:val="006B7416"/>
    <w:rsid w:val="006B7B51"/>
    <w:rsid w:val="006C03F2"/>
    <w:rsid w:val="006D3BC8"/>
    <w:rsid w:val="006D6ECC"/>
    <w:rsid w:val="006E11AF"/>
    <w:rsid w:val="006E231D"/>
    <w:rsid w:val="006E34F0"/>
    <w:rsid w:val="006E4F51"/>
    <w:rsid w:val="006E7A63"/>
    <w:rsid w:val="006F0568"/>
    <w:rsid w:val="006F0624"/>
    <w:rsid w:val="006F1749"/>
    <w:rsid w:val="006F4CBF"/>
    <w:rsid w:val="0070167D"/>
    <w:rsid w:val="00711DBE"/>
    <w:rsid w:val="00712435"/>
    <w:rsid w:val="00712E6A"/>
    <w:rsid w:val="00713111"/>
    <w:rsid w:val="0071412D"/>
    <w:rsid w:val="00716321"/>
    <w:rsid w:val="0072261F"/>
    <w:rsid w:val="00722F0A"/>
    <w:rsid w:val="00732AF2"/>
    <w:rsid w:val="007330A9"/>
    <w:rsid w:val="0074157B"/>
    <w:rsid w:val="00743184"/>
    <w:rsid w:val="00750C1A"/>
    <w:rsid w:val="00755687"/>
    <w:rsid w:val="00757131"/>
    <w:rsid w:val="007620D1"/>
    <w:rsid w:val="00764A5F"/>
    <w:rsid w:val="007659AA"/>
    <w:rsid w:val="007708A2"/>
    <w:rsid w:val="00771A2A"/>
    <w:rsid w:val="00774993"/>
    <w:rsid w:val="007809BB"/>
    <w:rsid w:val="00782C36"/>
    <w:rsid w:val="00786090"/>
    <w:rsid w:val="00793C70"/>
    <w:rsid w:val="0079437B"/>
    <w:rsid w:val="007B08F9"/>
    <w:rsid w:val="007B2552"/>
    <w:rsid w:val="007B2E45"/>
    <w:rsid w:val="007C2AB6"/>
    <w:rsid w:val="007C5DAA"/>
    <w:rsid w:val="007C63C8"/>
    <w:rsid w:val="007D4DE6"/>
    <w:rsid w:val="007E2148"/>
    <w:rsid w:val="007E4714"/>
    <w:rsid w:val="007E50B1"/>
    <w:rsid w:val="007E68FA"/>
    <w:rsid w:val="007E7017"/>
    <w:rsid w:val="007F03BE"/>
    <w:rsid w:val="007F11DF"/>
    <w:rsid w:val="007F5E44"/>
    <w:rsid w:val="00803371"/>
    <w:rsid w:val="00803DD5"/>
    <w:rsid w:val="0081010F"/>
    <w:rsid w:val="008119F4"/>
    <w:rsid w:val="00815EED"/>
    <w:rsid w:val="00816876"/>
    <w:rsid w:val="008174FA"/>
    <w:rsid w:val="008303B5"/>
    <w:rsid w:val="00830E05"/>
    <w:rsid w:val="00833275"/>
    <w:rsid w:val="00844026"/>
    <w:rsid w:val="0084476A"/>
    <w:rsid w:val="00846B50"/>
    <w:rsid w:val="008475A8"/>
    <w:rsid w:val="008578B9"/>
    <w:rsid w:val="00857991"/>
    <w:rsid w:val="00863C35"/>
    <w:rsid w:val="00865E46"/>
    <w:rsid w:val="00872B59"/>
    <w:rsid w:val="00872D2F"/>
    <w:rsid w:val="00873B3B"/>
    <w:rsid w:val="00881ADE"/>
    <w:rsid w:val="00886BDC"/>
    <w:rsid w:val="008873E3"/>
    <w:rsid w:val="008875CC"/>
    <w:rsid w:val="00890487"/>
    <w:rsid w:val="00891ECA"/>
    <w:rsid w:val="00894277"/>
    <w:rsid w:val="00894DD4"/>
    <w:rsid w:val="008A3DD6"/>
    <w:rsid w:val="008A584E"/>
    <w:rsid w:val="008A648B"/>
    <w:rsid w:val="008B4900"/>
    <w:rsid w:val="008B65DB"/>
    <w:rsid w:val="008B73C5"/>
    <w:rsid w:val="008C1C01"/>
    <w:rsid w:val="008D006B"/>
    <w:rsid w:val="008E1FC2"/>
    <w:rsid w:val="008E25F1"/>
    <w:rsid w:val="008F19B4"/>
    <w:rsid w:val="008F3F28"/>
    <w:rsid w:val="008F53C0"/>
    <w:rsid w:val="008F59FD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22F0"/>
    <w:rsid w:val="00934A40"/>
    <w:rsid w:val="00935ED9"/>
    <w:rsid w:val="0094267E"/>
    <w:rsid w:val="00943645"/>
    <w:rsid w:val="009440EA"/>
    <w:rsid w:val="00945ED8"/>
    <w:rsid w:val="009465D4"/>
    <w:rsid w:val="00955561"/>
    <w:rsid w:val="009556C6"/>
    <w:rsid w:val="00956C66"/>
    <w:rsid w:val="0096400F"/>
    <w:rsid w:val="00965FE6"/>
    <w:rsid w:val="009703D3"/>
    <w:rsid w:val="00973107"/>
    <w:rsid w:val="00973B39"/>
    <w:rsid w:val="00977C73"/>
    <w:rsid w:val="009A0603"/>
    <w:rsid w:val="009A0A1F"/>
    <w:rsid w:val="009A2DD4"/>
    <w:rsid w:val="009A376D"/>
    <w:rsid w:val="009A5EC5"/>
    <w:rsid w:val="009A6082"/>
    <w:rsid w:val="009A6B3E"/>
    <w:rsid w:val="009B1D1B"/>
    <w:rsid w:val="009B241F"/>
    <w:rsid w:val="009B42C1"/>
    <w:rsid w:val="009B4B92"/>
    <w:rsid w:val="009B6766"/>
    <w:rsid w:val="009C49D9"/>
    <w:rsid w:val="009C53EC"/>
    <w:rsid w:val="009E0716"/>
    <w:rsid w:val="009E22FD"/>
    <w:rsid w:val="009E60A5"/>
    <w:rsid w:val="009F3E31"/>
    <w:rsid w:val="009F4B69"/>
    <w:rsid w:val="009F4C26"/>
    <w:rsid w:val="00A02E57"/>
    <w:rsid w:val="00A05569"/>
    <w:rsid w:val="00A058F7"/>
    <w:rsid w:val="00A12BED"/>
    <w:rsid w:val="00A155B0"/>
    <w:rsid w:val="00A21C79"/>
    <w:rsid w:val="00A22235"/>
    <w:rsid w:val="00A24F58"/>
    <w:rsid w:val="00A25683"/>
    <w:rsid w:val="00A26E4F"/>
    <w:rsid w:val="00A34221"/>
    <w:rsid w:val="00A41412"/>
    <w:rsid w:val="00A4328F"/>
    <w:rsid w:val="00A46B97"/>
    <w:rsid w:val="00A472AF"/>
    <w:rsid w:val="00A47453"/>
    <w:rsid w:val="00A62782"/>
    <w:rsid w:val="00A6709B"/>
    <w:rsid w:val="00A70589"/>
    <w:rsid w:val="00A71BFE"/>
    <w:rsid w:val="00A74087"/>
    <w:rsid w:val="00A77F90"/>
    <w:rsid w:val="00A8045E"/>
    <w:rsid w:val="00A9201B"/>
    <w:rsid w:val="00A92D05"/>
    <w:rsid w:val="00A94464"/>
    <w:rsid w:val="00A94A76"/>
    <w:rsid w:val="00AA2166"/>
    <w:rsid w:val="00AA2BFE"/>
    <w:rsid w:val="00AB0B66"/>
    <w:rsid w:val="00AB0E00"/>
    <w:rsid w:val="00AB0E01"/>
    <w:rsid w:val="00AB3FC6"/>
    <w:rsid w:val="00AB56ED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36607"/>
    <w:rsid w:val="00B43480"/>
    <w:rsid w:val="00B52B1C"/>
    <w:rsid w:val="00B54666"/>
    <w:rsid w:val="00B55A83"/>
    <w:rsid w:val="00B55C64"/>
    <w:rsid w:val="00B55F8D"/>
    <w:rsid w:val="00B62FCD"/>
    <w:rsid w:val="00B66AD4"/>
    <w:rsid w:val="00B72BC9"/>
    <w:rsid w:val="00B748AD"/>
    <w:rsid w:val="00B830B5"/>
    <w:rsid w:val="00B8437C"/>
    <w:rsid w:val="00B86555"/>
    <w:rsid w:val="00B9562A"/>
    <w:rsid w:val="00B959A8"/>
    <w:rsid w:val="00B964D1"/>
    <w:rsid w:val="00BA081F"/>
    <w:rsid w:val="00BA1D42"/>
    <w:rsid w:val="00BA6FD9"/>
    <w:rsid w:val="00BB440E"/>
    <w:rsid w:val="00BB67DC"/>
    <w:rsid w:val="00BB6BE6"/>
    <w:rsid w:val="00BC0C9D"/>
    <w:rsid w:val="00BC337F"/>
    <w:rsid w:val="00BC6750"/>
    <w:rsid w:val="00BC6816"/>
    <w:rsid w:val="00BD1F17"/>
    <w:rsid w:val="00BD2977"/>
    <w:rsid w:val="00BD3375"/>
    <w:rsid w:val="00BD34DE"/>
    <w:rsid w:val="00BD61ED"/>
    <w:rsid w:val="00BE4D15"/>
    <w:rsid w:val="00BF1F89"/>
    <w:rsid w:val="00BF319D"/>
    <w:rsid w:val="00BF419A"/>
    <w:rsid w:val="00BF64C0"/>
    <w:rsid w:val="00C046C1"/>
    <w:rsid w:val="00C0698E"/>
    <w:rsid w:val="00C16520"/>
    <w:rsid w:val="00C201B6"/>
    <w:rsid w:val="00C24D27"/>
    <w:rsid w:val="00C3093A"/>
    <w:rsid w:val="00C37619"/>
    <w:rsid w:val="00C37CED"/>
    <w:rsid w:val="00C406FA"/>
    <w:rsid w:val="00C468F4"/>
    <w:rsid w:val="00C46F39"/>
    <w:rsid w:val="00C47879"/>
    <w:rsid w:val="00C50777"/>
    <w:rsid w:val="00C55F47"/>
    <w:rsid w:val="00C605AE"/>
    <w:rsid w:val="00C61F1D"/>
    <w:rsid w:val="00C64062"/>
    <w:rsid w:val="00C6649F"/>
    <w:rsid w:val="00C66A2A"/>
    <w:rsid w:val="00C6779B"/>
    <w:rsid w:val="00C67BB2"/>
    <w:rsid w:val="00C714E2"/>
    <w:rsid w:val="00C73614"/>
    <w:rsid w:val="00C75F60"/>
    <w:rsid w:val="00C84F23"/>
    <w:rsid w:val="00C87268"/>
    <w:rsid w:val="00C90AA7"/>
    <w:rsid w:val="00C92CA6"/>
    <w:rsid w:val="00C974D0"/>
    <w:rsid w:val="00CB16C6"/>
    <w:rsid w:val="00CB2FE5"/>
    <w:rsid w:val="00CB42EB"/>
    <w:rsid w:val="00CC09AF"/>
    <w:rsid w:val="00CC253D"/>
    <w:rsid w:val="00CC3022"/>
    <w:rsid w:val="00CC5941"/>
    <w:rsid w:val="00CD0595"/>
    <w:rsid w:val="00CD38E9"/>
    <w:rsid w:val="00CE604C"/>
    <w:rsid w:val="00CF277D"/>
    <w:rsid w:val="00CF7C0B"/>
    <w:rsid w:val="00D05247"/>
    <w:rsid w:val="00D10098"/>
    <w:rsid w:val="00D1622C"/>
    <w:rsid w:val="00D16A5C"/>
    <w:rsid w:val="00D170C2"/>
    <w:rsid w:val="00D278DF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663AC"/>
    <w:rsid w:val="00D7482A"/>
    <w:rsid w:val="00D7733B"/>
    <w:rsid w:val="00D80D5C"/>
    <w:rsid w:val="00D906FD"/>
    <w:rsid w:val="00D92BC1"/>
    <w:rsid w:val="00DA50CA"/>
    <w:rsid w:val="00DA76C3"/>
    <w:rsid w:val="00DA78F8"/>
    <w:rsid w:val="00DB183F"/>
    <w:rsid w:val="00DB1FE9"/>
    <w:rsid w:val="00DB2D9E"/>
    <w:rsid w:val="00DC0129"/>
    <w:rsid w:val="00DC524B"/>
    <w:rsid w:val="00DC5780"/>
    <w:rsid w:val="00DC7899"/>
    <w:rsid w:val="00DD1846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10B9F"/>
    <w:rsid w:val="00E1502A"/>
    <w:rsid w:val="00E1632B"/>
    <w:rsid w:val="00E20A4E"/>
    <w:rsid w:val="00E21C10"/>
    <w:rsid w:val="00E268AA"/>
    <w:rsid w:val="00E278D7"/>
    <w:rsid w:val="00E27D3A"/>
    <w:rsid w:val="00E33CD0"/>
    <w:rsid w:val="00E343E5"/>
    <w:rsid w:val="00E34AE8"/>
    <w:rsid w:val="00E451E9"/>
    <w:rsid w:val="00E478A1"/>
    <w:rsid w:val="00E47B46"/>
    <w:rsid w:val="00E53298"/>
    <w:rsid w:val="00E54774"/>
    <w:rsid w:val="00E55EF9"/>
    <w:rsid w:val="00E56F3B"/>
    <w:rsid w:val="00E5769D"/>
    <w:rsid w:val="00E60E43"/>
    <w:rsid w:val="00E61D23"/>
    <w:rsid w:val="00E7112A"/>
    <w:rsid w:val="00E736F6"/>
    <w:rsid w:val="00E740D2"/>
    <w:rsid w:val="00E759C4"/>
    <w:rsid w:val="00E774C7"/>
    <w:rsid w:val="00E807AA"/>
    <w:rsid w:val="00E95FC9"/>
    <w:rsid w:val="00E97E36"/>
    <w:rsid w:val="00EA090D"/>
    <w:rsid w:val="00EA5DBF"/>
    <w:rsid w:val="00EA6A84"/>
    <w:rsid w:val="00EB2E7E"/>
    <w:rsid w:val="00EB50CC"/>
    <w:rsid w:val="00EC013F"/>
    <w:rsid w:val="00ED0012"/>
    <w:rsid w:val="00ED26F8"/>
    <w:rsid w:val="00ED7F9D"/>
    <w:rsid w:val="00EE038F"/>
    <w:rsid w:val="00EE11F6"/>
    <w:rsid w:val="00EF1996"/>
    <w:rsid w:val="00EF339F"/>
    <w:rsid w:val="00EF4238"/>
    <w:rsid w:val="00EF5649"/>
    <w:rsid w:val="00EF74B7"/>
    <w:rsid w:val="00F002FF"/>
    <w:rsid w:val="00F02209"/>
    <w:rsid w:val="00F0718B"/>
    <w:rsid w:val="00F07348"/>
    <w:rsid w:val="00F1214B"/>
    <w:rsid w:val="00F15728"/>
    <w:rsid w:val="00F174A6"/>
    <w:rsid w:val="00F17EF1"/>
    <w:rsid w:val="00F20A43"/>
    <w:rsid w:val="00F25C5F"/>
    <w:rsid w:val="00F2725B"/>
    <w:rsid w:val="00F31EF5"/>
    <w:rsid w:val="00F33CE7"/>
    <w:rsid w:val="00F37F48"/>
    <w:rsid w:val="00F40118"/>
    <w:rsid w:val="00F424E9"/>
    <w:rsid w:val="00F43233"/>
    <w:rsid w:val="00F52024"/>
    <w:rsid w:val="00F53454"/>
    <w:rsid w:val="00F538F3"/>
    <w:rsid w:val="00F542CF"/>
    <w:rsid w:val="00F600C5"/>
    <w:rsid w:val="00F635D8"/>
    <w:rsid w:val="00F654AC"/>
    <w:rsid w:val="00F6582C"/>
    <w:rsid w:val="00F70C5B"/>
    <w:rsid w:val="00F7675A"/>
    <w:rsid w:val="00F865D8"/>
    <w:rsid w:val="00F86B81"/>
    <w:rsid w:val="00F91186"/>
    <w:rsid w:val="00F93170"/>
    <w:rsid w:val="00F94370"/>
    <w:rsid w:val="00F961F0"/>
    <w:rsid w:val="00F97878"/>
    <w:rsid w:val="00F97E8B"/>
    <w:rsid w:val="00FA2105"/>
    <w:rsid w:val="00FA293E"/>
    <w:rsid w:val="00FA494F"/>
    <w:rsid w:val="00FA5131"/>
    <w:rsid w:val="00FA6786"/>
    <w:rsid w:val="00FA683E"/>
    <w:rsid w:val="00FB27E5"/>
    <w:rsid w:val="00FB5269"/>
    <w:rsid w:val="00FC31CE"/>
    <w:rsid w:val="00FC3A07"/>
    <w:rsid w:val="00FC4926"/>
    <w:rsid w:val="00FD1669"/>
    <w:rsid w:val="00FD75A6"/>
    <w:rsid w:val="00FF0C47"/>
    <w:rsid w:val="00FF15AB"/>
    <w:rsid w:val="00FF30E4"/>
    <w:rsid w:val="00FF5E81"/>
    <w:rsid w:val="6ABD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DF578"/>
  <w15:docId w15:val="{E7A13A7E-1343-4D20-BF8A-461D33E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sentence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561"/>
    <w:rPr>
      <w:rFonts w:ascii="Palatino Linotype" w:eastAsia="Palatino Linotype" w:hAnsi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personname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rFonts w:ascii="Palatino Linotype" w:eastAsia="Times New Roman" w:hAnsi="Palatino Linotype" w:cs="Times New Roman"/>
      <w:sz w:val="2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80D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80D5C"/>
    <w:rPr>
      <w:rFonts w:ascii="Palatino Linotype" w:eastAsia="Times New Roman" w:hAnsi="Palatino Linotype" w:cs="Times New Roman"/>
      <w:b/>
      <w:bCs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LocalAdmin\Documents\GitHub\ITT-Abschlussprojekt\Dokumente\Dokumentation_ITT_Peiser_Sageder_&#252;berarbeitet.docx" TargetMode="External"/><Relationship Id="rId18" Type="http://schemas.openxmlformats.org/officeDocument/2006/relationships/hyperlink" Target="file:///C:\Users\LocalAdmin\Documents\GitHub\ITT-Abschlussprojekt\Dokumente\Dokumentation_ITT_Peiser_Sageder_&#252;berarbeitet.docx" TargetMode="External"/><Relationship Id="rId26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2.JP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C:\Users\LocalAdmin\Documents\GitHub\ITT-Abschlussprojekt\Dokumente\Dokumentation_ITT_Peiser_Sageder_&#252;berarbeitet.docx" TargetMode="External"/><Relationship Id="rId17" Type="http://schemas.openxmlformats.org/officeDocument/2006/relationships/hyperlink" Target="file:///C:\Users\LocalAdmin\Documents\GitHub\ITT-Abschlussprojekt\Dokumente\Dokumentation_ITT_Peiser_Sageder_&#252;berarbeitet.docx" TargetMode="External"/><Relationship Id="rId25" Type="http://schemas.openxmlformats.org/officeDocument/2006/relationships/image" Target="media/image6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LocalAdmin\Documents\GitHub\ITT-Abschlussprojekt\Dokumente\Dokumentation_ITT_Peiser_Sageder_&#252;berarbeitet.docx" TargetMode="External"/><Relationship Id="rId20" Type="http://schemas.openxmlformats.org/officeDocument/2006/relationships/hyperlink" Target="file:///C:\Users\LocalAdmin\Documents\GitHub\ITT-Abschlussprojekt\Dokumente\Dokumentation_ITT_Peiser_Sageder_&#252;berarbeitet.docx" TargetMode="Externa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LocalAdmin\Documents\GitHub\ITT-Abschlussprojekt\Dokumente\Dokumentation_ITT_Peiser_Sageder_&#252;berarbeitet.docx" TargetMode="External"/><Relationship Id="rId24" Type="http://schemas.openxmlformats.org/officeDocument/2006/relationships/image" Target="media/image5.jpe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LocalAdmin\Documents\GitHub\ITT-Abschlussprojekt\Dokumente\Dokumentation_ITT_Peiser_Sageder_&#252;berarbeitet.docx" TargetMode="External"/><Relationship Id="rId23" Type="http://schemas.openxmlformats.org/officeDocument/2006/relationships/image" Target="media/image4.JPG"/><Relationship Id="rId28" Type="http://schemas.openxmlformats.org/officeDocument/2006/relationships/image" Target="media/image9.JPG"/><Relationship Id="rId10" Type="http://schemas.openxmlformats.org/officeDocument/2006/relationships/hyperlink" Target="mailto:Julia.Sageder@stud.uni-regensburg.de" TargetMode="External"/><Relationship Id="rId19" Type="http://schemas.openxmlformats.org/officeDocument/2006/relationships/hyperlink" Target="file:///C:\Users\LocalAdmin\Documents\GitHub\ITT-Abschlussprojekt\Dokumente\Dokumentation_ITT_Peiser_Sageder_&#252;berarbeitet.docx" TargetMode="External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ailto:Sebastian.Peiser@stud.uni-regensburg.de" TargetMode="External"/><Relationship Id="rId14" Type="http://schemas.openxmlformats.org/officeDocument/2006/relationships/hyperlink" Target="file:///C:\Users\LocalAdmin\Documents\GitHub\ITT-Abschlussprojekt\Dokumente\Dokumentation_ITT_Peiser_Sageder_&#252;berarbeitet.docx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Relationship Id="rId30" Type="http://schemas.openxmlformats.org/officeDocument/2006/relationships/comments" Target="comments.xm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CD66C-6DB8-4250-8F0B-03C1C70C2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formatvorlage-seminararbeit.dotx</Template>
  <TotalTime>0</TotalTime>
  <Pages>11</Pages>
  <Words>2035</Words>
  <Characters>12822</Characters>
  <Application>Microsoft Office Word</Application>
  <DocSecurity>0</DocSecurity>
  <Lines>106</Lines>
  <Paragraphs>29</Paragraphs>
  <ScaleCrop>false</ScaleCrop>
  <Company>Universität Regensburg</Company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Peiser</dc:creator>
  <cp:lastModifiedBy>Rechenzentrum</cp:lastModifiedBy>
  <cp:revision>606</cp:revision>
  <cp:lastPrinted>2017-03-10T19:59:00Z</cp:lastPrinted>
  <dcterms:created xsi:type="dcterms:W3CDTF">2017-08-05T14:57:00Z</dcterms:created>
  <dcterms:modified xsi:type="dcterms:W3CDTF">2017-08-06T11:50:00Z</dcterms:modified>
</cp:coreProperties>
</file>